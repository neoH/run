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48" w:type="dxa"/>
        <w:tblInd w:w="84" w:type="dxa"/>
        <w:tblLayout w:type="fixed"/>
        <w:tblLook w:val="04A0" w:firstRow="1" w:lastRow="0" w:firstColumn="1" w:lastColumn="0" w:noHBand="0" w:noVBand="1"/>
      </w:tblPr>
      <w:tblGrid>
        <w:gridCol w:w="1242"/>
        <w:gridCol w:w="423"/>
        <w:gridCol w:w="8083"/>
      </w:tblGrid>
      <w:tr w:rsidR="00DB2FFB">
        <w:trPr>
          <w:trHeight w:hRule="exact" w:val="1622"/>
        </w:trPr>
        <w:tc>
          <w:tcPr>
            <w:tcW w:w="1665" w:type="dxa"/>
            <w:gridSpan w:val="2"/>
            <w:vAlign w:val="bottom"/>
          </w:tcPr>
          <w:p w:rsidR="00DB2FFB" w:rsidRDefault="00B21678">
            <w:r>
              <w:rPr>
                <w:noProof/>
              </w:rPr>
              <mc:AlternateContent>
                <mc:Choice Requires="wps">
                  <w:drawing>
                    <wp:anchor distT="0" distB="0" distL="114300" distR="114300" simplePos="0" relativeHeight="251658240" behindDoc="0" locked="1" layoutInCell="1" hidden="1" allowOverlap="1" wp14:anchorId="34976F93" wp14:editId="30A02D20">
                      <wp:simplePos x="0" y="0"/>
                      <wp:positionH relativeFrom="column">
                        <wp:posOffset>0</wp:posOffset>
                      </wp:positionH>
                      <wp:positionV relativeFrom="paragraph">
                        <wp:posOffset>-2068830</wp:posOffset>
                      </wp:positionV>
                      <wp:extent cx="635" cy="635"/>
                      <wp:effectExtent l="0" t="0" r="0" b="0"/>
                      <wp:wrapNone/>
                      <wp:docPr id="1" name="DtsShapeName" descr="EDC8D59D1E7@5764@606D907B2CB1E1709=9B&gt;824?:B11008876!!!BIHO@]b11008876!@442839110D81712DD4110D81712DD4!!!!!!!!!!!!!!!!!!!!!!!!!!!!!!!!!!!!!!!!!!!!!!!!!!!!84J&lt;d84J&lt;dB11023585@!!BIHO@]b110235851111111111D15B95052B11,0!龛硬/enu!!!!!!!!!!!!!!!!!!!!!!!!!!!!!!!!!!!!!!!!!!!!!!!!!!!!!!!!!!!!!!!!!!!!!!!!!!!!!!!!!!!!!!!!!!!!!!!!!!!!!!!!!!!!!!!!!!!!!!!!!!!!!!!!!!!!!!!!!!!!!!!!!!!!!!!!!!!!!!!!!!!!!!!!!!!!!!!!!!!!!!!!!!!!!!!!!!!!!!!!!!!!!!!!!!!!!!!!!!!!!!!!!!!!!!!!!!!!!!!!!!!!!!!!!!!!!!!!!!!!!!!!!!!!!!!!!!!!!!!!!!!!!!!!!!!!!!!!!!!!!!!!!!!!!!!!!!!!!!!!!!!!!!!!!!!!!!!!!!!!!!!!!!!!!!!!!!!!!!!!!!!!!!!!!!!!!!!!!!!!!!!!!!!!!!!!!!!!!!!!!!!!!!!!!!!!!!!!!!!!!!!!!!!!!!!!!!!!!!!!!!!!!!!!!!!!!!!!!!!!!!!!!!!!!!!!!!!!!!!!!!!!!!!!!!!!!!!!!!!!!!!!!!!!!!!!!!!!!!!!!!!!!!!!!!!!!!!!!!!!!!!!!!!!!!!!!!!!!!!!!!!!!!!!!!!!!!!!!!!!!!!!!!!!!!!!!!!!!!!!!!!!!!!!!!!!!!!!!!!!!!!!!!!!!!!!!!!!!!!!!!!!!!!!!!!!!!!!!!!!!!!!!!!!!!!!!!!!!!!!!!!!!!!!!!!!!!!!!!!!!!!!!!!!!!!!!!!!!!!!!!!!!!!!!!!!!!!!!!!!!!!!!!!!!!!!!!!!!!!!!!!!!!!!!!!!!!!!!!!!!!!!!!!!!!!!!!!!!!!!!!!!!!!!!!!!!!!!!!!!!!!!!!!!!!!!!!!!!!!!!!!!!!!!!!!!!!!!!!!!!!!!!!!!!!!!!!!!!!!!!!!!!!!!!!!!!!!!!!!!!!!!!!!!!!!!!!!!!!!!!!!!!!!!!!!!!!!!!!!!!!!!!!!!!!!!!!!!!!!!!!!!!!!!!!!!!!!!!!!!!!!!!!!!!!!!!!!!!!!!!!!!!!!!!!!!!!!!!!!!!!!!!!!!!!!!!!!!!!!!!!!!!!!!!!!!!!!!!!!!!!!!!!!!!!!!!!!!!!!!!!!!!!!!!!!!!!!!!!!!!!!!!!!!!!!!!!!!!!!!!!!!!!!!!!!!!!!!!!!!!!!!!!!!!!!!!!!!!!!!!!!!!!!!!!!!!!!!!!!!!!!!!!!!!!!!!!!!!!!!!!!!!!!!!!!!!!!!!!!!!!!!!!!!!!!!!!!!!!!!!!!!!!!!!!!!!!!!!!!!!!!!!!!!!!!!!!!!!!!!!!!!!!!!!!!!!!!!!!!!!!!!!!!!!!!!!!!!!!!!!!!!!!!!!!!!!!!!!!!!!!!!!!!!!!!!!!!!!!!!!!!!!!!!!!!!!!!!!!!!!!!!!!!!!!!!!!!!!!!!!!!!!!!!!!!!!!!!!!!!!!!!!!!!!!!!!!!!!!!!!!!!!!!!!!!!!!!!!!!!!!!!!!!!!!!!!!!!!!!!!!!!!!!!!!!!!!!!!!!!!!!!!!!!!!!!!!!!!!!!!!!!!!!!!!!!!!!!!!!!!!!!!!!!!!!!!!!!!!!!!!!!!!!!!!!!!!!!!!!!!!!!!!!!!!!!!!!!!!!!!!!!!!!!!!!!!!!!!!!!!!!!!!!!!!!!!!!!!!!!!!!!!!!!!!!!!!!!!!!!!!!!!!!!!!!!!!!!!!!!!!!!!!!!!!!!!!!!!!!!!!!!!!!!!!!!!!!!!!!!!!!!!!!!!!!!!!!!!!!!!!!!!!!!!!!!!!!!!!!!!!!!!!!!!!!!!!!!!!!!!!!!!!!!!!!!!!!!!!!!!!!!!!!!!!!!!!!!!!!!!!!!!!!!!!!!!!!!!!!!!!!!!!!!!!!!!!!!!!!!!!!!!!!!!!!!!!!!!!!!!!!!!!!!!!!!!!!!!!!!!!!!!!!!!!!!!!!!!!!!!!!!!!!!!!!!!!!!!!!!!!!!!!!!!!!!!!!!!!!!!!!!!!!!!!!!!!!!!!!!!!!!!!!!!!!!!!!!!!!!!!!!!!!!!!!!!!!!!!!!!!!!!!!!!!!!!!!!!!!!!!!!!!!!!!!!!!!!!!!!!!!!!!!!!!!!!!!!!!!!!!!!!!!!!!!!!!!!!!!!!!!!!!!!!!!!!!!!!!!!!!!!!!!!!!!!!!!!!!!!!!!!!!!!!!!!!!!!!!!!!!!!!!!!!!!!!!!!!!!!!!!!!!!!!!!!!!!!!!!!!!!!!!!!!!!!!!!!!!!!!!!!!!!!!1!1" hidden="1"/>
                      <wp:cNvGraphicFramePr/>
                      <a:graphic xmlns:a="http://schemas.openxmlformats.org/drawingml/2006/main">
                        <a:graphicData uri="http://schemas.microsoft.com/office/word/2010/wordprocessingShape">
                          <wps:wsp>
                            <wps:cNvSpPr/>
                            <wps:spPr>
                              <a:xfrm>
                                <a:off x="0" y="0"/>
                                <a:ext cx="635" cy="635"/>
                              </a:xfrm>
                              <a:custGeom>
                                <a:avLst/>
                                <a:gdLst>
                                  <a:gd name="txL" fmla="*/ 5037 w 21600"/>
                                  <a:gd name="txT" fmla="*/ 2277 h 21600"/>
                                  <a:gd name="txR" fmla="*/ 16557 w 21600"/>
                                  <a:gd name="txB" fmla="*/ 13677 h 21600"/>
                                </a:gdLst>
                                <a:ahLst/>
                                <a:cxnLst>
                                  <a:cxn ang="270">
                                    <a:pos x="10860" y="2187"/>
                                  </a:cxn>
                                  <a:cxn ang="180">
                                    <a:pos x="2928" y="10800"/>
                                  </a:cxn>
                                  <a:cxn ang="90">
                                    <a:pos x="10860" y="21600"/>
                                  </a:cxn>
                                  <a:cxn ang="0">
                                    <a:pos x="18672" y="10800"/>
                                  </a:cxn>
                                </a:cxnLst>
                                <a:rect l="txL" t="txT" r="txR" b="tx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cap="flat" cmpd="sng">
                                <a:solidFill>
                                  <a:srgbClr val="000000"/>
                                </a:solidFill>
                                <a:prstDash val="solid"/>
                                <a:miter/>
                                <a:headEnd type="none" w="med" len="med"/>
                                <a:tailEnd type="none" w="med" len="med"/>
                              </a:ln>
                            </wps:spPr>
                            <wps:txbx>
                              <w:txbxContent>
                                <w:p w:rsidR="00B21678" w:rsidRDefault="00B21678"/>
                              </w:txbxContent>
                            </wps:txbx>
                            <wps:bodyPr upright="1"/>
                          </wps:wsp>
                        </a:graphicData>
                      </a:graphic>
                    </wp:anchor>
                  </w:drawing>
                </mc:Choice>
                <mc:Fallback>
                  <w:pict>
                    <v:shape w14:anchorId="34976F93" id="DtsShapeName" o:spid="_x0000_s1026" alt="EDC8D59D1E7@5764@606D907B2CB1E1709=9B&gt;824?:B11008876!!!BIHO@]b11008876!@442839110D81712DD4110D81712DD4!!!!!!!!!!!!!!!!!!!!!!!!!!!!!!!!!!!!!!!!!!!!!!!!!!!!84J&lt;d84J&lt;dB11023585@!!BIHO@]b110235851111111111D15B95052B11,0!龛硬/enu!!!!!!!!!!!!!!!!!!!!!!!!!!!!!!!!!!!!!!!!!!!!!!!!!!!!!!!!!!!!!!!!!!!!!!!!!!!!!!!!!!!!!!!!!!!!!!!!!!!!!!!!!!!!!!!!!!!!!!!!!!!!!!!!!!!!!!!!!!!!!!!!!!!!!!!!!!!!!!!!!!!!!!!!!!!!!!!!!!!!!!!!!!!!!!!!!!!!!!!!!!!!!!!!!!!!!!!!!!!!!!!!!!!!!!!!!!!!!!!!!!!!!!!!!!!!!!!!!!!!!!!!!!!!!!!!!!!!!!!!!!!!!!!!!!!!!!!!!!!!!!!!!!!!!!!!!!!!!!!!!!!!!!!!!!!!!!!!!!!!!!!!!!!!!!!!!!!!!!!!!!!!!!!!!!!!!!!!!!!!!!!!!!!!!!!!!!!!!!!!!!!!!!!!!!!!!!!!!!!!!!!!!!!!!!!!!!!!!!!!!!!!!!!!!!!!!!!!!!!!!!!!!!!!!!!!!!!!!!!!!!!!!!!!!!!!!!!!!!!!!!!!!!!!!!!!!!!!!!!!!!!!!!!!!!!!!!!!!!!!!!!!!!!!!!!!!!!!!!!!!!!!!!!!!!!!!!!!!!!!!!!!!!!!!!!!!!!!!!!!!!!!!!!!!!!!!!!!!!!!!!!!!!!!!!!!!!!!!!!!!!!!!!!!!!!!!!!!!!!!!!!!!!!!!!!!!!!!!!!!!!!!!!!!!!!!!!!!!!!!!!!!!!!!!!!!!!!!!!!!!!!!!!!!!!!!!!!!!!!!!!!!!!!!!!!!!!!!!!!!!!!!!!!!!!!!!!!!!!!!!!!!!!!!!!!!!!!!!!!!!!!!!!!!!!!!!!!!!!!!!!!!!!!!!!!!!!!!!!!!!!!!!!!!!!!!!!!!!!!!!!!!!!!!!!!!!!!!!!!!!!!!!!!!!!!!!!!!!!!!!!!!!!!!!!!!!!!!!!!!!!!!!!!!!!!!!!!!!!!!!!!!!!!!!!!!!!!!!!!!!!!!!!!!!!!!!!!!!!!!!!!!!!!!!!!!!!!!!!!!!!!!!!!!!!!!!!!!!!!!!!!!!!!!!!!!!!!!!!!!!!!!!!!!!!!!!!!!!!!!!!!!!!!!!!!!!!!!!!!!!!!!!!!!!!!!!!!!!!!!!!!!!!!!!!!!!!!!!!!!!!!!!!!!!!!!!!!!!!!!!!!!!!!!!!!!!!!!!!!!!!!!!!!!!!!!!!!!!!!!!!!!!!!!!!!!!!!!!!!!!!!!!!!!!!!!!!!!!!!!!!!!!!!!!!!!!!!!!!!!!!!!!!!!!!!!!!!!!!!!!!!!!!!!!!!!!!!!!!!!!!!!!!!!!!!!!!!!!!!!!!!!!!!!!!!!!!!!!!!!!!!!!!!!!!!!!!!!!!!!!!!!!!!!!!!!!!!!!!!!!!!!!!!!!!!!!!!!!!!!!!!!!!!!!!!!!!!!!!!!!!!!!!!!!!!!!!!!!!!!!!!!!!!!!!!!!!!!!!!!!!!!!!!!!!!!!!!!!!!!!!!!!!!!!!!!!!!!!!!!!!!!!!!!!!!!!!!!!!!!!!!!!!!!!!!!!!!!!!!!!!!!!!!!!!!!!!!!!!!!!!!!!!!!!!!!!!!!!!!!!!!!!!!!!!!!!!!!!!!!!!!!!!!!!!!!!!!!!!!!!!!!!!!!!!!!!!!!!!!!!!!!!!!!!!!!!!!!!!!!!!!!!!!!!!!!!!!!!!!!!!!!!!!!!!!!!!!!!!!!!!!!!!!!!!!!!!!!!!!!!!!!!!!!!!!!!!!!!!!!!!!!!!!!!!!!!!!!!!!!!!!!!!!!!!!!!!!!!!!!!!!!!!!!!!!!!!!!!!!!!!!!!!!!!!!!!!!!!!!!!!!!!!!!!!!!!!!!!!!!!!!!!!!!!!!!!!!!!!!!!!!!!!!!!!!!!!!!!!!!!!!!!!!!!!!!!!!!!!!!!!!!!!!!!!!!!!!!!!!!!!!!!!!!!!!!!!!!!!!!!!!!!!!!!!!!!!!!!!!!!!!!!!!!!!!!!!!!!!!!!!!!!!!!!!!!!!!!!!!!!!!!!!!!!!!!!!!!!!!!!!!!!!!!!!!!!!!!!!!!!!!!!!!!!!!!!!!!!!!!!!!!!!!!!!!!!!!!!!!!!!!!!!!!!!!!!!!!!!!!!!!!!!!!!!!!!!!!!!!!!!!!!!!!!!!!!!!!!!!!!!!!!!!!!!!!!!!!!!!!!!!!!!!!!!!!!!!!!!!!!!!!!!!!!!!!!!!!!!!!!!!!!!!!!!!!!!!!!!!!!!!!!!!!!!!!!!!!!!!!!!!!!!!!!1!1" style="position:absolute;margin-left:0;margin-top:-162.9pt;width:.05pt;height:.05pt;z-index:251658240;visibility:hidden;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" adj="-11796480,,54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arrowok="t" o:connecttype="custom" o:connectlocs="10860,2187;2928,10800;10860,21600;18672,10800" o:connectangles="0,0,0,0" textboxrect="5034,2279,16566,13674"/>
                      <v:textbox>
                        <w:txbxContent>
                          <w:p w:rsidR="00B21678" w:rsidRDefault="00B21678"/>
                        </w:txbxContent>
                      </v:textbox>
                      <w10:anchorlock/>
                    </v:shape>
                  </w:pict>
                </mc:Fallback>
              </mc:AlternateContent>
            </w:r>
          </w:p>
        </w:tc>
        <w:tc>
          <w:tcPr>
            <w:tcW w:w="8083" w:type="dxa"/>
            <w:vAlign w:val="bottom"/>
          </w:tcPr>
          <w:p w:rsidR="00DB2FFB" w:rsidRDefault="00B21678">
            <w:r>
              <w:rPr>
                <w:noProof/>
              </w:rPr>
              <w:drawing>
                <wp:inline distT="0" distB="0" distL="114300" distR="114300" wp14:anchorId="0BEFEC7C" wp14:editId="0E500BF2">
                  <wp:extent cx="4989830" cy="608965"/>
                  <wp:effectExtent l="0" t="0" r="1270" b="635"/>
                  <wp:docPr id="2" name="图片 2" descr="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_big"/>
                          <pic:cNvPicPr>
                            <a:picLocks noChangeAspect="1"/>
                          </pic:cNvPicPr>
                        </pic:nvPicPr>
                        <pic:blipFill>
                          <a:blip r:embed="rId9"/>
                          <a:stretch>
                            <a:fillRect/>
                          </a:stretch>
                        </pic:blipFill>
                        <pic:spPr>
                          <a:xfrm>
                            <a:off x="0" y="0"/>
                            <a:ext cx="4989830" cy="608965"/>
                          </a:xfrm>
                          <a:prstGeom prst="rect">
                            <a:avLst/>
                          </a:prstGeom>
                        </pic:spPr>
                      </pic:pic>
                    </a:graphicData>
                  </a:graphic>
                </wp:inline>
              </w:drawing>
            </w:r>
          </w:p>
        </w:tc>
      </w:tr>
      <w:tr w:rsidR="00DB2FFB">
        <w:trPr>
          <w:trHeight w:hRule="exact" w:val="851"/>
        </w:trPr>
        <w:tc>
          <w:tcPr>
            <w:tcW w:w="1665" w:type="dxa"/>
            <w:gridSpan w:val="2"/>
            <w:vAlign w:val="bottom"/>
          </w:tcPr>
          <w:p w:rsidR="00DB2FFB" w:rsidRDefault="00DB2FFB"/>
        </w:tc>
        <w:tc>
          <w:tcPr>
            <w:tcW w:w="8083" w:type="dxa"/>
            <w:vAlign w:val="bottom"/>
          </w:tcPr>
          <w:p w:rsidR="00DB2FFB" w:rsidRDefault="00DB2FFB"/>
        </w:tc>
      </w:tr>
      <w:tr w:rsidR="00DB2FFB">
        <w:trPr>
          <w:trHeight w:hRule="exact" w:val="851"/>
        </w:trPr>
        <w:tc>
          <w:tcPr>
            <w:tcW w:w="1665" w:type="dxa"/>
            <w:gridSpan w:val="2"/>
            <w:vAlign w:val="bottom"/>
          </w:tcPr>
          <w:p w:rsidR="00DB2FFB" w:rsidRDefault="00DB2FFB"/>
        </w:tc>
        <w:tc>
          <w:tcPr>
            <w:tcW w:w="8083" w:type="dxa"/>
            <w:vAlign w:val="bottom"/>
          </w:tcPr>
          <w:p w:rsidR="00DB2FFB" w:rsidRDefault="00DB2FFB"/>
        </w:tc>
      </w:tr>
      <w:tr w:rsidR="00DB2FFB">
        <w:trPr>
          <w:trHeight w:hRule="exact" w:val="851"/>
        </w:trPr>
        <w:tc>
          <w:tcPr>
            <w:tcW w:w="1665" w:type="dxa"/>
            <w:gridSpan w:val="2"/>
            <w:vAlign w:val="bottom"/>
          </w:tcPr>
          <w:p w:rsidR="00DB2FFB" w:rsidRDefault="00DB2FFB"/>
        </w:tc>
        <w:tc>
          <w:tcPr>
            <w:tcW w:w="8083" w:type="dxa"/>
            <w:vAlign w:val="bottom"/>
          </w:tcPr>
          <w:p w:rsidR="00DB2FFB" w:rsidRDefault="00DB2FFB"/>
        </w:tc>
      </w:tr>
      <w:tr w:rsidR="00DB2FFB">
        <w:trPr>
          <w:trHeight w:hRule="exact" w:val="851"/>
        </w:trPr>
        <w:tc>
          <w:tcPr>
            <w:tcW w:w="1665" w:type="dxa"/>
            <w:gridSpan w:val="2"/>
            <w:vAlign w:val="bottom"/>
          </w:tcPr>
          <w:p w:rsidR="00DB2FFB" w:rsidRDefault="00DB2FFB"/>
        </w:tc>
        <w:tc>
          <w:tcPr>
            <w:tcW w:w="8083" w:type="dxa"/>
            <w:vAlign w:val="bottom"/>
          </w:tcPr>
          <w:p w:rsidR="00DB2FFB" w:rsidRDefault="00DB2FFB"/>
        </w:tc>
      </w:tr>
      <w:tr w:rsidR="00DB2FFB">
        <w:trPr>
          <w:trHeight w:hRule="exact" w:val="851"/>
        </w:trPr>
        <w:tc>
          <w:tcPr>
            <w:tcW w:w="1665" w:type="dxa"/>
            <w:gridSpan w:val="2"/>
            <w:vAlign w:val="bottom"/>
          </w:tcPr>
          <w:p w:rsidR="00DB2FFB" w:rsidRDefault="00DB2FFB"/>
        </w:tc>
        <w:tc>
          <w:tcPr>
            <w:tcW w:w="8083" w:type="dxa"/>
            <w:vAlign w:val="bottom"/>
          </w:tcPr>
          <w:p w:rsidR="00DB2FFB" w:rsidRDefault="00DB2FFB"/>
        </w:tc>
      </w:tr>
      <w:tr w:rsidR="00DB2FFB">
        <w:trPr>
          <w:trHeight w:val="3306"/>
        </w:trPr>
        <w:tc>
          <w:tcPr>
            <w:tcW w:w="9748" w:type="dxa"/>
            <w:gridSpan w:val="3"/>
            <w:vAlign w:val="bottom"/>
          </w:tcPr>
          <w:p w:rsidR="00DB2FFB" w:rsidRDefault="004A67F1">
            <w:pPr>
              <w:pStyle w:val="ProductOrService"/>
              <w:rPr>
                <w:lang w:eastAsia="zh-CN"/>
              </w:rPr>
            </w:pPr>
            <w:r>
              <w:rPr>
                <w:lang w:eastAsia="zh-CN"/>
              </w:rPr>
              <w:t>TestPlan</w:t>
            </w:r>
            <w:r w:rsidR="00AE4505">
              <w:rPr>
                <w:lang w:eastAsia="zh-CN"/>
              </w:rPr>
              <w:t xml:space="preserve"> Template</w:t>
            </w:r>
          </w:p>
          <w:p w:rsidR="00DB2FFB" w:rsidRDefault="00AE4505">
            <w:pPr>
              <w:pStyle w:val="DocName"/>
            </w:pPr>
            <w:r>
              <w:rPr>
                <w:rFonts w:hint="eastAsia"/>
              </w:rPr>
              <w:t>Project</w:t>
            </w:r>
          </w:p>
          <w:p w:rsidR="00DB2FFB" w:rsidRDefault="00DB2FFB"/>
          <w:p w:rsidR="00DB2FFB" w:rsidRDefault="00DB2FFB"/>
        </w:tc>
      </w:tr>
      <w:tr w:rsidR="00DB2FFB">
        <w:trPr>
          <w:trHeight w:val="90"/>
        </w:trPr>
        <w:tc>
          <w:tcPr>
            <w:tcW w:w="1242" w:type="dxa"/>
            <w:vAlign w:val="center"/>
          </w:tcPr>
          <w:p w:rsidR="00DB2FFB" w:rsidRDefault="00B21678">
            <w:pPr>
              <w:pStyle w:val="Cover1"/>
            </w:pPr>
            <w:r>
              <w:rPr>
                <w:rFonts w:hint="eastAsia"/>
              </w:rPr>
              <w:t>Number</w:t>
            </w:r>
          </w:p>
        </w:tc>
        <w:tc>
          <w:tcPr>
            <w:tcW w:w="8506" w:type="dxa"/>
            <w:gridSpan w:val="2"/>
            <w:vAlign w:val="center"/>
          </w:tcPr>
          <w:p w:rsidR="00DB2FFB" w:rsidRDefault="00B21678">
            <w:pPr>
              <w:pStyle w:val="DocID"/>
            </w:pPr>
            <w:r>
              <w:rPr>
                <w:rFonts w:hint="eastAsia"/>
              </w:rPr>
              <w:t>DOT2342123</w:t>
            </w:r>
          </w:p>
        </w:tc>
      </w:tr>
      <w:tr w:rsidR="00DB2FFB">
        <w:trPr>
          <w:trHeight w:val="90"/>
        </w:trPr>
        <w:tc>
          <w:tcPr>
            <w:tcW w:w="1242" w:type="dxa"/>
            <w:vAlign w:val="center"/>
          </w:tcPr>
          <w:p w:rsidR="00DB2FFB" w:rsidRDefault="00B21678">
            <w:pPr>
              <w:pStyle w:val="Cover1"/>
            </w:pPr>
            <w:r>
              <w:rPr>
                <w:rFonts w:hint="eastAsia"/>
              </w:rPr>
              <w:t>Revision</w:t>
            </w:r>
          </w:p>
        </w:tc>
        <w:tc>
          <w:tcPr>
            <w:tcW w:w="8506" w:type="dxa"/>
            <w:gridSpan w:val="2"/>
            <w:vAlign w:val="center"/>
          </w:tcPr>
          <w:p w:rsidR="00DB2FFB" w:rsidRDefault="004A67F1">
            <w:pPr>
              <w:pStyle w:val="ReleaseRevision"/>
            </w:pPr>
            <w:r>
              <w:t>1.0</w:t>
            </w:r>
          </w:p>
        </w:tc>
      </w:tr>
      <w:tr w:rsidR="00DB2FFB">
        <w:trPr>
          <w:trHeight w:val="264"/>
        </w:trPr>
        <w:tc>
          <w:tcPr>
            <w:tcW w:w="1242" w:type="dxa"/>
            <w:vAlign w:val="center"/>
          </w:tcPr>
          <w:p w:rsidR="00DB2FFB" w:rsidRDefault="00B21678">
            <w:pPr>
              <w:pStyle w:val="Cover1"/>
            </w:pPr>
            <w:r>
              <w:rPr>
                <w:rFonts w:hint="eastAsia"/>
              </w:rPr>
              <w:t>Security</w:t>
            </w:r>
          </w:p>
        </w:tc>
        <w:tc>
          <w:tcPr>
            <w:tcW w:w="8506" w:type="dxa"/>
            <w:gridSpan w:val="2"/>
            <w:vAlign w:val="center"/>
          </w:tcPr>
          <w:p w:rsidR="00DB2FFB" w:rsidRDefault="00B21678">
            <w:pPr>
              <w:pStyle w:val="Security"/>
            </w:pPr>
            <w:r>
              <w:rPr>
                <w:rFonts w:hint="eastAsia"/>
              </w:rPr>
              <w:t>Confidential</w:t>
            </w:r>
          </w:p>
        </w:tc>
      </w:tr>
      <w:tr w:rsidR="00DB2FFB">
        <w:trPr>
          <w:trHeight w:val="264"/>
        </w:trPr>
        <w:tc>
          <w:tcPr>
            <w:tcW w:w="1242" w:type="dxa"/>
            <w:vAlign w:val="center"/>
          </w:tcPr>
          <w:p w:rsidR="00DB2FFB" w:rsidRDefault="00B21678">
            <w:pPr>
              <w:pStyle w:val="Cover1"/>
            </w:pPr>
            <w:r>
              <w:rPr>
                <w:rFonts w:hint="eastAsia"/>
              </w:rPr>
              <w:t>Date</w:t>
            </w:r>
          </w:p>
        </w:tc>
        <w:tc>
          <w:tcPr>
            <w:tcW w:w="8506" w:type="dxa"/>
            <w:gridSpan w:val="2"/>
            <w:vAlign w:val="center"/>
          </w:tcPr>
          <w:p w:rsidR="00DB2FFB" w:rsidRDefault="00AE4505">
            <w:pPr>
              <w:pStyle w:val="ReleaseDate"/>
            </w:pPr>
            <w:r>
              <w:rPr>
                <w:rFonts w:hint="eastAsia"/>
              </w:rPr>
              <w:t>201</w:t>
            </w:r>
            <w:r>
              <w:t>8</w:t>
            </w:r>
            <w:r>
              <w:rPr>
                <w:rFonts w:hint="eastAsia"/>
              </w:rPr>
              <w:t>-</w:t>
            </w:r>
            <w:r>
              <w:t>03</w:t>
            </w:r>
            <w:r w:rsidR="00B21678">
              <w:rPr>
                <w:rFonts w:hint="eastAsia"/>
              </w:rPr>
              <w:t>-1</w:t>
            </w:r>
            <w:r>
              <w:t>2</w:t>
            </w:r>
          </w:p>
        </w:tc>
      </w:tr>
      <w:tr w:rsidR="00DB2FFB">
        <w:trPr>
          <w:trHeight w:val="939"/>
        </w:trPr>
        <w:tc>
          <w:tcPr>
            <w:tcW w:w="9748" w:type="dxa"/>
            <w:gridSpan w:val="3"/>
            <w:vAlign w:val="center"/>
          </w:tcPr>
          <w:p w:rsidR="00DB2FFB" w:rsidRDefault="00DB2FFB">
            <w:pPr>
              <w:pStyle w:val="a0"/>
            </w:pPr>
          </w:p>
        </w:tc>
      </w:tr>
    </w:tbl>
    <w:p w:rsidR="00DB2FFB" w:rsidRDefault="00DB2FFB">
      <w:pPr>
        <w:pStyle w:val="Proptext"/>
        <w:sectPr w:rsidR="00DB2FFB">
          <w:headerReference w:type="even" r:id="rId10"/>
          <w:headerReference w:type="default" r:id="rId11"/>
          <w:footerReference w:type="even" r:id="rId12"/>
          <w:footerReference w:type="default" r:id="rId13"/>
          <w:pgSz w:w="11906" w:h="16838"/>
          <w:pgMar w:top="1440" w:right="1080" w:bottom="1440" w:left="1080" w:header="851" w:footer="992" w:gutter="0"/>
          <w:pgNumType w:fmt="upperRoman" w:start="1"/>
          <w:cols w:space="425"/>
          <w:titlePg/>
          <w:docGrid w:type="lines" w:linePitch="312"/>
        </w:sectPr>
      </w:pPr>
    </w:p>
    <w:tbl>
      <w:tblPr>
        <w:tblW w:w="9661" w:type="dxa"/>
        <w:tblInd w:w="101" w:type="dxa"/>
        <w:tblLayout w:type="fixed"/>
        <w:tblLook w:val="04A0" w:firstRow="1" w:lastRow="0" w:firstColumn="1" w:lastColumn="0" w:noHBand="0" w:noVBand="1"/>
      </w:tblPr>
      <w:tblGrid>
        <w:gridCol w:w="1851"/>
        <w:gridCol w:w="7810"/>
      </w:tblGrid>
      <w:tr w:rsidR="00DB2FFB">
        <w:trPr>
          <w:trHeight w:val="3306"/>
        </w:trPr>
        <w:tc>
          <w:tcPr>
            <w:tcW w:w="9661" w:type="dxa"/>
            <w:gridSpan w:val="2"/>
            <w:vAlign w:val="bottom"/>
          </w:tcPr>
          <w:p w:rsidR="00DB2FFB" w:rsidRDefault="00B21678">
            <w:pPr>
              <w:pStyle w:val="Cover2"/>
            </w:pPr>
            <w:r>
              <w:lastRenderedPageBreak/>
              <w:t xml:space="preserve">Copyright © </w:t>
            </w:r>
            <w:r>
              <w:fldChar w:fldCharType="begin"/>
            </w:r>
            <w:r>
              <w:instrText xml:space="preserve"> DATE \@ "yyyy" </w:instrText>
            </w:r>
            <w:r>
              <w:fldChar w:fldCharType="separate"/>
            </w:r>
            <w:r w:rsidR="00692A8C">
              <w:rPr>
                <w:noProof/>
              </w:rPr>
              <w:t>2018</w:t>
            </w:r>
            <w:r>
              <w:fldChar w:fldCharType="end"/>
            </w:r>
            <w:r>
              <w:rPr>
                <w:rFonts w:hint="eastAsia"/>
              </w:rPr>
              <w:t xml:space="preserve"> Hangzhou C-SKY MicroSystems Co.,Ltd</w:t>
            </w:r>
            <w:r>
              <w:t>. All rights reserved.</w:t>
            </w:r>
          </w:p>
          <w:p w:rsidR="00DB2FFB" w:rsidRDefault="00B21678">
            <w:pPr>
              <w:pStyle w:val="Proptext"/>
            </w:pPr>
            <w:r>
              <w:t xml:space="preserve">This document is the property of </w:t>
            </w:r>
            <w:r>
              <w:rPr>
                <w:rFonts w:hint="eastAsia"/>
              </w:rPr>
              <w:t>Hangzhou C-SKY MicroSystems Co.,Ltd</w:t>
            </w:r>
            <w:r>
              <w:t xml:space="preserve">. This document may only be distributed to: (i) a </w:t>
            </w:r>
            <w:r>
              <w:rPr>
                <w:rFonts w:hint="eastAsia"/>
              </w:rPr>
              <w:t>C-Sky</w:t>
            </w:r>
            <w:r>
              <w:t xml:space="preserve"> party having a legitimate business need for the information contained herein, or (ii) a non-</w:t>
            </w:r>
            <w:r>
              <w:rPr>
                <w:rFonts w:hint="eastAsia"/>
              </w:rPr>
              <w:t>C-Sky</w:t>
            </w:r>
            <w:r>
              <w:t xml:space="preserve"> party having a legitimate business need for the information contained herein.  No license, expressed or implied, under any patent, copyright or trade secret right is granted or implied by the conveyance of this document. No part of this document may be reproduced, transmitted, transcribed, stored in a retrieval system, translated into any language or computer language, in any form or by any means, electronic, mechanical, magnetic, optical, chemical, manual, or otherwise without the prior written permission of </w:t>
            </w:r>
            <w:r>
              <w:rPr>
                <w:rFonts w:hint="eastAsia"/>
              </w:rPr>
              <w:t>C-Sky MicroSystems Co.,Ltd</w:t>
            </w:r>
            <w:r>
              <w:t xml:space="preserve">. </w:t>
            </w:r>
          </w:p>
          <w:p w:rsidR="00DB2FFB" w:rsidRDefault="00B21678">
            <w:pPr>
              <w:pStyle w:val="Cover2"/>
            </w:pPr>
            <w:r>
              <w:rPr>
                <w:rFonts w:hint="eastAsia"/>
              </w:rPr>
              <w:t>Trademarks and Permissions</w:t>
            </w:r>
          </w:p>
          <w:p w:rsidR="00DB2FFB" w:rsidRDefault="00B21678">
            <w:pPr>
              <w:pStyle w:val="Proptext"/>
            </w:pPr>
            <w:r>
              <w:t xml:space="preserve">The </w:t>
            </w:r>
            <w:r>
              <w:rPr>
                <w:rFonts w:hint="eastAsia"/>
              </w:rPr>
              <w:t>C-Sky</w:t>
            </w:r>
            <w:r>
              <w:t xml:space="preserve"> Logo and all other trademarks indicated as such herein are trademarks of </w:t>
            </w:r>
            <w:r>
              <w:rPr>
                <w:rFonts w:hint="eastAsia"/>
              </w:rPr>
              <w:t>Hangzhou C-Sky MicroSystems Co.,Ltd</w:t>
            </w:r>
            <w:r>
              <w:t>. All other product</w:t>
            </w:r>
            <w:r>
              <w:rPr>
                <w:rFonts w:hint="eastAsia"/>
              </w:rPr>
              <w:t>s</w:t>
            </w:r>
            <w:r>
              <w:t xml:space="preserve"> or service names are the property of their respective owners.</w:t>
            </w:r>
          </w:p>
          <w:p w:rsidR="00DB2FFB" w:rsidRDefault="00B21678">
            <w:pPr>
              <w:pStyle w:val="Cover2"/>
            </w:pPr>
            <w:r>
              <w:rPr>
                <w:kern w:val="0"/>
              </w:rPr>
              <w:t>Notice</w:t>
            </w:r>
          </w:p>
          <w:p w:rsidR="00DB2FFB" w:rsidRDefault="00B21678">
            <w:pPr>
              <w:pStyle w:val="Proptext"/>
            </w:pPr>
            <w:r>
              <w:rPr>
                <w:rFonts w:hint="eastAsia"/>
              </w:rPr>
              <w:t>The purchased products, services and features are stipulated by the contract made between C-SKY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DB2FFB" w:rsidRDefault="00B21678">
            <w:pPr>
              <w:pStyle w:val="Proptext"/>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rsidR="00DB2FFB" w:rsidRDefault="00DB2FFB">
            <w:pPr>
              <w:pStyle w:val="Proptext"/>
            </w:pPr>
          </w:p>
          <w:p w:rsidR="00DB2FFB" w:rsidRDefault="00DB2FFB">
            <w:pPr>
              <w:pStyle w:val="Proptext"/>
            </w:pPr>
          </w:p>
          <w:p w:rsidR="00DB2FFB" w:rsidRDefault="00B21678">
            <w:pPr>
              <w:pStyle w:val="Cover2"/>
            </w:pPr>
            <w:r>
              <w:t xml:space="preserve">Copyright © </w:t>
            </w:r>
            <w:r>
              <w:fldChar w:fldCharType="begin"/>
            </w:r>
            <w:r>
              <w:instrText xml:space="preserve"> DATE \@ "yyyy" </w:instrText>
            </w:r>
            <w:r>
              <w:fldChar w:fldCharType="separate"/>
            </w:r>
            <w:r w:rsidR="00692A8C">
              <w:rPr>
                <w:noProof/>
              </w:rPr>
              <w:t>2018</w:t>
            </w:r>
            <w:r>
              <w:fldChar w:fldCharType="end"/>
            </w:r>
            <w:r>
              <w:rPr>
                <w:rFonts w:hint="eastAsia"/>
              </w:rPr>
              <w:t xml:space="preserve"> </w:t>
            </w:r>
            <w:r>
              <w:rPr>
                <w:rFonts w:hint="eastAsia"/>
              </w:rPr>
              <w:t>杭州中天微系统有限公司，保留所有权利</w:t>
            </w:r>
            <w:r>
              <w:t>.</w:t>
            </w:r>
          </w:p>
          <w:p w:rsidR="00DB2FFB" w:rsidRDefault="00B21678">
            <w:pPr>
              <w:pStyle w:val="Proptext"/>
            </w:pPr>
            <w:r>
              <w:rPr>
                <w:rFonts w:hint="eastAsia"/>
              </w:rPr>
              <w:t>本文档的产权属于杭州中天微系统有限公司(下称中天公司)。本文档仅能分布给</w:t>
            </w:r>
            <w:r>
              <w:t>:(i)</w:t>
            </w:r>
            <w:r>
              <w:rPr>
                <w:rFonts w:hint="eastAsia"/>
              </w:rPr>
              <w:t>拥有合法雇佣关系，并需要本文档的信息的中天微系统员工，或</w:t>
            </w:r>
            <w:r>
              <w:t>(ii)</w:t>
            </w:r>
            <w:r>
              <w:rPr>
                <w:rFonts w:hint="eastAsia"/>
              </w:rPr>
              <w:t>非中天微组织但拥有合法合作关系，并且其需要本文档的信息的合作方。对于本文档，禁止任何在专利、版权或商业秘密过程中，授予或暗示的可以使用该文档。在没有得到杭州中天微系统有限公司的书面许可前，不得复制本文档的任何部分，传播、转录、储存在检索系统中或翻译成任何语言或计算机语言。</w:t>
            </w:r>
          </w:p>
          <w:p w:rsidR="00DB2FFB" w:rsidRDefault="00B21678">
            <w:pPr>
              <w:pStyle w:val="Cover2"/>
            </w:pPr>
            <w:r>
              <w:rPr>
                <w:rFonts w:hint="eastAsia"/>
              </w:rPr>
              <w:t>商标申明</w:t>
            </w:r>
          </w:p>
          <w:p w:rsidR="00DB2FFB" w:rsidRDefault="00B21678">
            <w:pPr>
              <w:pStyle w:val="Proptext"/>
            </w:pPr>
            <w:r>
              <w:rPr>
                <w:rFonts w:hint="eastAsia"/>
              </w:rPr>
              <w:t>杭州中天微系统的LOGO和其它所有商标归杭州中天微系统有限公司所有，所有其它产品或服务名称归其所有者拥有。</w:t>
            </w:r>
          </w:p>
          <w:p w:rsidR="00DB2FFB" w:rsidRDefault="00B21678">
            <w:pPr>
              <w:pStyle w:val="Cover2"/>
            </w:pPr>
            <w:r>
              <w:rPr>
                <w:rFonts w:hint="eastAsia"/>
              </w:rPr>
              <w:t>注意</w:t>
            </w:r>
          </w:p>
          <w:p w:rsidR="00DB2FFB" w:rsidRDefault="00B21678">
            <w:pPr>
              <w:pStyle w:val="Proptext"/>
            </w:pPr>
            <w:r>
              <w:rPr>
                <w:rFonts w:hint="eastAsia"/>
              </w:rPr>
              <w:t>您购买的产品、服务或特性等应受中天公司商业合同和条款的约束，本文档中描述的全部或部分产品、服务或特性可能不在您的购买或使用范围之内。除非合同另有约定，中天公司对本文档内容不做任何明示或默示的声明或保证。</w:t>
            </w:r>
          </w:p>
          <w:p w:rsidR="00DB2FFB" w:rsidRDefault="00B21678">
            <w:pPr>
              <w:pStyle w:val="Proptext"/>
            </w:pPr>
            <w:r>
              <w:rPr>
                <w:rFonts w:hint="eastAsia"/>
              </w:rPr>
              <w:t>由于产品版本升级或其他原因，本文档内容会不定期进行更新。除非另有约定，本文档仅作为使用指导，本文档中的所有陈述、信息和建议不构成任何明示或暗示的担保。</w:t>
            </w:r>
          </w:p>
        </w:tc>
      </w:tr>
      <w:tr w:rsidR="00DB2FFB">
        <w:trPr>
          <w:trHeight w:val="309"/>
        </w:trPr>
        <w:tc>
          <w:tcPr>
            <w:tcW w:w="9661" w:type="dxa"/>
            <w:gridSpan w:val="2"/>
            <w:vAlign w:val="center"/>
          </w:tcPr>
          <w:p w:rsidR="00DB2FFB" w:rsidRDefault="00B21678">
            <w:pPr>
              <w:pStyle w:val="Cover2"/>
            </w:pPr>
            <w:r>
              <w:rPr>
                <w:rFonts w:hint="eastAsia"/>
              </w:rPr>
              <w:t>杭州中天微系统有限公司</w:t>
            </w:r>
            <w:r>
              <w:rPr>
                <w:rFonts w:hint="eastAsia"/>
              </w:rPr>
              <w:t xml:space="preserve"> C-SKY MicroSystems Co.,LTD</w:t>
            </w:r>
          </w:p>
        </w:tc>
      </w:tr>
      <w:tr w:rsidR="00DB2FFB">
        <w:trPr>
          <w:trHeight w:val="309"/>
        </w:trPr>
        <w:tc>
          <w:tcPr>
            <w:tcW w:w="1851" w:type="dxa"/>
            <w:vAlign w:val="center"/>
          </w:tcPr>
          <w:p w:rsidR="00DB2FFB" w:rsidRDefault="00B21678">
            <w:pPr>
              <w:pStyle w:val="a0"/>
            </w:pPr>
            <w:r>
              <w:rPr>
                <w:rFonts w:hint="eastAsia"/>
              </w:rPr>
              <w:t>地址:</w:t>
            </w:r>
          </w:p>
        </w:tc>
        <w:tc>
          <w:tcPr>
            <w:tcW w:w="7810" w:type="dxa"/>
            <w:vAlign w:val="center"/>
          </w:tcPr>
          <w:p w:rsidR="00DB2FFB" w:rsidRDefault="00B21678">
            <w:pPr>
              <w:pStyle w:val="a0"/>
            </w:pPr>
            <w:r>
              <w:rPr>
                <w:rFonts w:hint="eastAsia"/>
              </w:rPr>
              <w:t>杭州市西湖区西斗门路3号天堂软件园A座15楼 邮编: 310012</w:t>
            </w:r>
          </w:p>
        </w:tc>
      </w:tr>
      <w:tr w:rsidR="00DB2FFB">
        <w:trPr>
          <w:trHeight w:val="264"/>
        </w:trPr>
        <w:tc>
          <w:tcPr>
            <w:tcW w:w="1851" w:type="dxa"/>
            <w:vAlign w:val="center"/>
          </w:tcPr>
          <w:p w:rsidR="00DB2FFB" w:rsidRDefault="00B21678">
            <w:pPr>
              <w:pStyle w:val="a0"/>
            </w:pPr>
            <w:r>
              <w:rPr>
                <w:rFonts w:hint="eastAsia"/>
              </w:rPr>
              <w:t>网址:</w:t>
            </w:r>
          </w:p>
        </w:tc>
        <w:tc>
          <w:tcPr>
            <w:tcW w:w="7810" w:type="dxa"/>
            <w:vAlign w:val="center"/>
          </w:tcPr>
          <w:p w:rsidR="00DB2FFB" w:rsidRDefault="001B04BE">
            <w:pPr>
              <w:pStyle w:val="a0"/>
            </w:pPr>
            <w:hyperlink r:id="rId14" w:history="1">
              <w:r w:rsidR="00B21678">
                <w:rPr>
                  <w:rStyle w:val="Hyperlink"/>
                  <w:rFonts w:hint="eastAsia"/>
                </w:rPr>
                <w:t>www.c-sky.com</w:t>
              </w:r>
            </w:hyperlink>
          </w:p>
        </w:tc>
      </w:tr>
    </w:tbl>
    <w:p w:rsidR="00DB2FFB" w:rsidRDefault="00DB2FFB">
      <w:pPr>
        <w:pStyle w:val="a0"/>
        <w:sectPr w:rsidR="00DB2FFB">
          <w:headerReference w:type="default" r:id="rId15"/>
          <w:footerReference w:type="default" r:id="rId16"/>
          <w:headerReference w:type="first" r:id="rId17"/>
          <w:footerReference w:type="first" r:id="rId18"/>
          <w:pgSz w:w="11907" w:h="16840"/>
          <w:pgMar w:top="1701" w:right="1134" w:bottom="1701" w:left="1134" w:header="567" w:footer="567" w:gutter="0"/>
          <w:pgNumType w:fmt="upperRoman" w:start="1"/>
          <w:cols w:space="425"/>
          <w:titlePg/>
          <w:docGrid w:linePitch="312"/>
        </w:sectPr>
      </w:pPr>
    </w:p>
    <w:p w:rsidR="00DB2FFB" w:rsidRDefault="00B21678">
      <w:pPr>
        <w:pStyle w:val="Contents"/>
      </w:pPr>
      <w:bookmarkStart w:id="0" w:name="_Toc499814426"/>
      <w:r>
        <w:rPr>
          <w:rFonts w:hint="eastAsia"/>
        </w:rPr>
        <w:lastRenderedPageBreak/>
        <w:t>Revision</w:t>
      </w:r>
      <w:r w:rsidR="00AB2909">
        <w:t xml:space="preserve"> History</w:t>
      </w:r>
      <w:bookmarkEnd w:id="0"/>
    </w:p>
    <w:p w:rsidR="00F246A6" w:rsidRPr="00F246A6" w:rsidRDefault="00F246A6" w:rsidP="00F246A6">
      <w:r>
        <w:rPr>
          <w:rFonts w:hint="eastAsia"/>
        </w:rPr>
        <w:t>Note：关于版本说明，采用一位整数与两位小数说明，整数表示大版本的更新，可能针对SPEC架构的更新或者验证进度进行更新，大版本更新后，两位小数位都需要被清零；第一位小数表示文档因为验证小更新或者BUG进行的更新；第二位小数表示由于SPEC进行一些小的改动而进行的更新。</w:t>
      </w:r>
    </w:p>
    <w:tbl>
      <w:tblPr>
        <w:tblStyle w:val="GridTable6Colorful-Accent3"/>
        <w:tblW w:w="9592" w:type="dxa"/>
        <w:tblLayout w:type="fixed"/>
        <w:tblLook w:val="04A0" w:firstRow="1" w:lastRow="0" w:firstColumn="1" w:lastColumn="0" w:noHBand="0" w:noVBand="1"/>
      </w:tblPr>
      <w:tblGrid>
        <w:gridCol w:w="751"/>
        <w:gridCol w:w="6415"/>
        <w:gridCol w:w="1051"/>
        <w:gridCol w:w="1375"/>
      </w:tblGrid>
      <w:tr w:rsidR="00F246A6" w:rsidTr="008E4F09">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1"/>
              <w:jc w:val="center"/>
            </w:pPr>
            <w:r>
              <w:t>Rev</w:t>
            </w:r>
          </w:p>
        </w:tc>
        <w:tc>
          <w:tcPr>
            <w:tcW w:w="6415" w:type="dxa"/>
          </w:tcPr>
          <w:p w:rsidR="00F246A6" w:rsidRDefault="00F246A6" w:rsidP="008E4F09">
            <w:pPr>
              <w:pStyle w:val="a1"/>
              <w:jc w:val="center"/>
              <w:cnfStyle w:val="100000000000" w:firstRow="1" w:lastRow="0" w:firstColumn="0" w:lastColumn="0" w:oddVBand="0" w:evenVBand="0" w:oddHBand="0" w:evenHBand="0" w:firstRowFirstColumn="0" w:firstRowLastColumn="0" w:lastRowFirstColumn="0" w:lastRowLastColumn="0"/>
            </w:pPr>
            <w:r>
              <w:t>Description</w:t>
            </w:r>
          </w:p>
        </w:tc>
        <w:tc>
          <w:tcPr>
            <w:tcW w:w="1051" w:type="dxa"/>
          </w:tcPr>
          <w:p w:rsidR="00F246A6" w:rsidRDefault="00F246A6" w:rsidP="008E4F09">
            <w:pPr>
              <w:pStyle w:val="a1"/>
              <w:jc w:val="center"/>
              <w:cnfStyle w:val="100000000000" w:firstRow="1" w:lastRow="0" w:firstColumn="0" w:lastColumn="0" w:oddVBand="0" w:evenVBand="0" w:oddHBand="0" w:evenHBand="0" w:firstRowFirstColumn="0" w:firstRowLastColumn="0" w:lastRowFirstColumn="0" w:lastRowLastColumn="0"/>
            </w:pPr>
            <w:r>
              <w:t>Author</w:t>
            </w:r>
          </w:p>
        </w:tc>
        <w:tc>
          <w:tcPr>
            <w:tcW w:w="1375" w:type="dxa"/>
          </w:tcPr>
          <w:p w:rsidR="00F246A6" w:rsidRDefault="00F246A6" w:rsidP="008E4F09">
            <w:pPr>
              <w:pStyle w:val="a1"/>
              <w:jc w:val="center"/>
              <w:cnfStyle w:val="100000000000" w:firstRow="1" w:lastRow="0" w:firstColumn="0" w:lastColumn="0" w:oddVBand="0" w:evenVBand="0" w:oddHBand="0" w:evenHBand="0" w:firstRowFirstColumn="0" w:firstRowLastColumn="0" w:lastRowFirstColumn="0" w:lastRowLastColumn="0"/>
            </w:pPr>
            <w:r>
              <w:t>Date</w:t>
            </w:r>
          </w:p>
        </w:tc>
      </w:tr>
      <w:tr w:rsidR="00F246A6" w:rsidTr="008E4F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r>
              <w:rPr>
                <w:rFonts w:hint="eastAsia"/>
              </w:rPr>
              <w:t>v1.00</w:t>
            </w:r>
          </w:p>
        </w:tc>
        <w:tc>
          <w:tcPr>
            <w:tcW w:w="641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t>- Init</w:t>
            </w:r>
            <w:r>
              <w:rPr>
                <w:rFonts w:hint="eastAsia"/>
              </w:rPr>
              <w:t>ial</w:t>
            </w:r>
            <w:r>
              <w:t xml:space="preserve"> document</w:t>
            </w:r>
          </w:p>
        </w:tc>
        <w:tc>
          <w:tcPr>
            <w:tcW w:w="1051"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rPr>
                <w:rFonts w:hint="eastAsia"/>
              </w:rPr>
              <w:t>JoachimH</w:t>
            </w:r>
          </w:p>
        </w:tc>
        <w:tc>
          <w:tcPr>
            <w:tcW w:w="137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t>June 14, 2018</w:t>
            </w:r>
          </w:p>
        </w:tc>
      </w:tr>
      <w:tr w:rsidR="00F246A6" w:rsidTr="008E4F09">
        <w:trPr>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r>
              <w:rPr>
                <w:rFonts w:hint="eastAsia"/>
              </w:rPr>
              <w:t>v1.10</w:t>
            </w:r>
          </w:p>
        </w:tc>
        <w:tc>
          <w:tcPr>
            <w:tcW w:w="641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DF240D">
              <w:rPr>
                <w:rFonts w:hint="eastAsia"/>
              </w:rPr>
              <w:t>增加</w:t>
            </w:r>
            <w:r w:rsidRPr="00DF240D">
              <w:t>2.6</w:t>
            </w:r>
            <w:r w:rsidRPr="00DF240D">
              <w:rPr>
                <w:rFonts w:hint="eastAsia"/>
              </w:rPr>
              <w:t>节，关于</w:t>
            </w:r>
            <w:r w:rsidRPr="00DF240D">
              <w:t>asrc_intr_uvc</w:t>
            </w:r>
            <w:r w:rsidRPr="00DF240D">
              <w:rPr>
                <w:rFonts w:hint="eastAsia"/>
              </w:rPr>
              <w:t>的</w:t>
            </w:r>
            <w:r w:rsidRPr="00DF240D">
              <w:t>SPEC</w:t>
            </w:r>
          </w:p>
        </w:tc>
        <w:tc>
          <w:tcPr>
            <w:tcW w:w="1051"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r>
              <w:rPr>
                <w:rFonts w:hint="eastAsia"/>
              </w:rPr>
              <w:t>JoachimH</w:t>
            </w:r>
          </w:p>
        </w:tc>
        <w:tc>
          <w:tcPr>
            <w:tcW w:w="137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r>
              <w:t>June 14, 2018</w:t>
            </w:r>
          </w:p>
        </w:tc>
      </w:tr>
      <w:tr w:rsidR="00F246A6" w:rsidTr="008E4F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r>
              <w:rPr>
                <w:rFonts w:hint="eastAsia"/>
              </w:rPr>
              <w:t>v2.0</w:t>
            </w:r>
            <w:r>
              <w:t>0</w:t>
            </w:r>
          </w:p>
        </w:tc>
        <w:tc>
          <w:tcPr>
            <w:tcW w:w="641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rPr>
                <w:rFonts w:hint="eastAsia"/>
              </w:rPr>
              <w:t>- 修改apb_uvc为asrc_regc_uvc，并增加该UVC的SPEC内容</w:t>
            </w:r>
          </w:p>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rPr>
                <w:rFonts w:hint="eastAsia"/>
              </w:rPr>
              <w:t>- 添加针对memory和reg</w:t>
            </w:r>
            <w:r>
              <w:t xml:space="preserve"> </w:t>
            </w:r>
            <w:r>
              <w:rPr>
                <w:rFonts w:hint="eastAsia"/>
              </w:rPr>
              <w:t>control这两个自定义的协议的测试方案。</w:t>
            </w:r>
          </w:p>
        </w:tc>
        <w:tc>
          <w:tcPr>
            <w:tcW w:w="1051"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rPr>
                <w:rFonts w:hint="eastAsia"/>
              </w:rPr>
              <w:t>JoachimH</w:t>
            </w:r>
          </w:p>
        </w:tc>
        <w:tc>
          <w:tcPr>
            <w:tcW w:w="137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r>
              <w:t>June 20, 2018</w:t>
            </w:r>
          </w:p>
        </w:tc>
      </w:tr>
      <w:tr w:rsidR="00F246A6" w:rsidTr="008E4F09">
        <w:trPr>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051"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37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r>
      <w:tr w:rsidR="00F246A6" w:rsidTr="008E4F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051"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37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r>
      <w:tr w:rsidR="00F246A6" w:rsidTr="008E4F09">
        <w:trPr>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051"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37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r>
      <w:tr w:rsidR="00F246A6" w:rsidTr="008E4F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051"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37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r>
      <w:tr w:rsidR="00F246A6" w:rsidTr="008E4F09">
        <w:trPr>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051"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37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r>
      <w:tr w:rsidR="00F246A6" w:rsidTr="008E4F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051"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37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r>
      <w:tr w:rsidR="00F246A6" w:rsidTr="008E4F09">
        <w:trPr>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051"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37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r>
      <w:tr w:rsidR="00F246A6" w:rsidTr="008E4F0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051"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c>
          <w:tcPr>
            <w:tcW w:w="1375" w:type="dxa"/>
          </w:tcPr>
          <w:p w:rsidR="00F246A6" w:rsidRDefault="00F246A6" w:rsidP="008E4F09">
            <w:pPr>
              <w:pStyle w:val="a0"/>
              <w:cnfStyle w:val="000000100000" w:firstRow="0" w:lastRow="0" w:firstColumn="0" w:lastColumn="0" w:oddVBand="0" w:evenVBand="0" w:oddHBand="1" w:evenHBand="0" w:firstRowFirstColumn="0" w:firstRowLastColumn="0" w:lastRowFirstColumn="0" w:lastRowLastColumn="0"/>
            </w:pPr>
          </w:p>
        </w:tc>
      </w:tr>
      <w:tr w:rsidR="00F246A6" w:rsidTr="008E4F09">
        <w:trPr>
          <w:trHeight w:val="397"/>
        </w:trPr>
        <w:tc>
          <w:tcPr>
            <w:cnfStyle w:val="001000000000" w:firstRow="0" w:lastRow="0" w:firstColumn="1" w:lastColumn="0" w:oddVBand="0" w:evenVBand="0" w:oddHBand="0" w:evenHBand="0" w:firstRowFirstColumn="0" w:firstRowLastColumn="0" w:lastRowFirstColumn="0" w:lastRowLastColumn="0"/>
            <w:tcW w:w="751" w:type="dxa"/>
          </w:tcPr>
          <w:p w:rsidR="00F246A6" w:rsidRDefault="00F246A6" w:rsidP="008E4F09">
            <w:pPr>
              <w:pStyle w:val="a3"/>
            </w:pPr>
          </w:p>
        </w:tc>
        <w:tc>
          <w:tcPr>
            <w:tcW w:w="641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051"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c>
          <w:tcPr>
            <w:tcW w:w="1375" w:type="dxa"/>
          </w:tcPr>
          <w:p w:rsidR="00F246A6" w:rsidRDefault="00F246A6" w:rsidP="008E4F09">
            <w:pPr>
              <w:pStyle w:val="a0"/>
              <w:cnfStyle w:val="000000000000" w:firstRow="0" w:lastRow="0" w:firstColumn="0" w:lastColumn="0" w:oddVBand="0" w:evenVBand="0" w:oddHBand="0" w:evenHBand="0" w:firstRowFirstColumn="0" w:firstRowLastColumn="0" w:lastRowFirstColumn="0" w:lastRowLastColumn="0"/>
            </w:pPr>
          </w:p>
        </w:tc>
      </w:tr>
    </w:tbl>
    <w:p w:rsidR="00DB2FFB" w:rsidRDefault="00B21678">
      <w:pPr>
        <w:pStyle w:val="Contents"/>
      </w:pPr>
      <w:bookmarkStart w:id="1" w:name="_Toc499814427"/>
      <w:r>
        <w:rPr>
          <w:rFonts w:hint="eastAsia"/>
        </w:rPr>
        <w:lastRenderedPageBreak/>
        <w:t>Contents</w:t>
      </w:r>
      <w:bookmarkEnd w:id="1"/>
    </w:p>
    <w:sdt>
      <w:sdtPr>
        <w:rPr>
          <w:rFonts w:asciiTheme="minorHAnsi" w:eastAsia="Times New Roman" w:hAnsiTheme="minorHAnsi" w:cstheme="minorBidi"/>
          <w:color w:val="auto"/>
          <w:kern w:val="2"/>
          <w:sz w:val="20"/>
          <w:szCs w:val="22"/>
          <w:lang w:val="zh-CN" w:eastAsia="zh-CN"/>
        </w:rPr>
        <w:id w:val="230434850"/>
        <w:docPartObj>
          <w:docPartGallery w:val="Table of Contents"/>
          <w:docPartUnique/>
        </w:docPartObj>
      </w:sdtPr>
      <w:sdtEndPr>
        <w:rPr>
          <w:rFonts w:ascii="SimSun" w:eastAsia="SimSun" w:hAnsi="SimSun" w:cs="Arial"/>
          <w:b/>
          <w:bCs/>
          <w:sz w:val="21"/>
          <w:szCs w:val="21"/>
        </w:rPr>
      </w:sdtEndPr>
      <w:sdtContent>
        <w:p w:rsidR="00BC3F0F" w:rsidRDefault="00BC3F0F" w:rsidP="00BC3F0F">
          <w:pPr>
            <w:pStyle w:val="TOCHeading"/>
          </w:pPr>
        </w:p>
        <w:p w:rsidR="00BC3F0F" w:rsidRDefault="00BC3F0F">
          <w:pPr>
            <w:pStyle w:val="TOC1"/>
            <w:tabs>
              <w:tab w:val="right" w:leader="dot" w:pos="9736"/>
            </w:tabs>
            <w:rPr>
              <w:rFonts w:asciiTheme="minorHAnsi" w:eastAsiaTheme="minorEastAsia" w:hAnsiTheme="minorHAnsi" w:cstheme="minorBidi"/>
              <w:b w:val="0"/>
              <w:noProof/>
              <w:kern w:val="0"/>
              <w:sz w:val="22"/>
              <w:szCs w:val="22"/>
            </w:rPr>
          </w:pPr>
          <w:r>
            <w:rPr>
              <w:b w:val="0"/>
            </w:rPr>
            <w:fldChar w:fldCharType="begin"/>
          </w:r>
          <w:r>
            <w:rPr>
              <w:b w:val="0"/>
            </w:rPr>
            <w:instrText xml:space="preserve"> TOC \o "1-3" \h \z \u </w:instrText>
          </w:r>
          <w:r>
            <w:rPr>
              <w:b w:val="0"/>
            </w:rPr>
            <w:fldChar w:fldCharType="separate"/>
          </w:r>
          <w:hyperlink w:anchor="_Toc499814426" w:history="1">
            <w:r w:rsidRPr="001E720A">
              <w:rPr>
                <w:rStyle w:val="Hyperlink"/>
                <w:noProof/>
              </w:rPr>
              <w:t>(Revision History)</w:t>
            </w:r>
            <w:r>
              <w:rPr>
                <w:noProof/>
                <w:webHidden/>
              </w:rPr>
              <w:tab/>
            </w:r>
            <w:r>
              <w:rPr>
                <w:noProof/>
                <w:webHidden/>
              </w:rPr>
              <w:fldChar w:fldCharType="begin"/>
            </w:r>
            <w:r>
              <w:rPr>
                <w:noProof/>
                <w:webHidden/>
              </w:rPr>
              <w:instrText xml:space="preserve"> PAGEREF _Toc499814426 \h </w:instrText>
            </w:r>
            <w:r>
              <w:rPr>
                <w:noProof/>
                <w:webHidden/>
              </w:rPr>
            </w:r>
            <w:r>
              <w:rPr>
                <w:noProof/>
                <w:webHidden/>
              </w:rPr>
              <w:fldChar w:fldCharType="separate"/>
            </w:r>
            <w:r w:rsidR="00692A8C">
              <w:rPr>
                <w:noProof/>
                <w:webHidden/>
              </w:rPr>
              <w:t>I</w:t>
            </w:r>
            <w:r>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27" w:history="1">
            <w:r w:rsidR="00BC3F0F" w:rsidRPr="001E720A">
              <w:rPr>
                <w:rStyle w:val="Hyperlink"/>
                <w:noProof/>
              </w:rPr>
              <w:t>Contents</w:t>
            </w:r>
            <w:r w:rsidR="00BC3F0F">
              <w:rPr>
                <w:noProof/>
                <w:webHidden/>
              </w:rPr>
              <w:tab/>
            </w:r>
            <w:r w:rsidR="00BC3F0F">
              <w:rPr>
                <w:noProof/>
                <w:webHidden/>
              </w:rPr>
              <w:fldChar w:fldCharType="begin"/>
            </w:r>
            <w:r w:rsidR="00BC3F0F">
              <w:rPr>
                <w:noProof/>
                <w:webHidden/>
              </w:rPr>
              <w:instrText xml:space="preserve"> PAGEREF _Toc499814427 \h </w:instrText>
            </w:r>
            <w:r w:rsidR="00BC3F0F">
              <w:rPr>
                <w:noProof/>
                <w:webHidden/>
              </w:rPr>
            </w:r>
            <w:r w:rsidR="00BC3F0F">
              <w:rPr>
                <w:noProof/>
                <w:webHidden/>
              </w:rPr>
              <w:fldChar w:fldCharType="separate"/>
            </w:r>
            <w:r w:rsidR="00692A8C">
              <w:rPr>
                <w:noProof/>
                <w:webHidden/>
              </w:rPr>
              <w:t>II</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28" w:history="1">
            <w:r w:rsidR="00BC3F0F" w:rsidRPr="001E720A">
              <w:rPr>
                <w:rStyle w:val="Hyperlink"/>
                <w:noProof/>
              </w:rPr>
              <w:t>Figures</w:t>
            </w:r>
            <w:r w:rsidR="00BC3F0F">
              <w:rPr>
                <w:noProof/>
                <w:webHidden/>
              </w:rPr>
              <w:tab/>
            </w:r>
            <w:r w:rsidR="00BC3F0F">
              <w:rPr>
                <w:noProof/>
                <w:webHidden/>
              </w:rPr>
              <w:fldChar w:fldCharType="begin"/>
            </w:r>
            <w:r w:rsidR="00BC3F0F">
              <w:rPr>
                <w:noProof/>
                <w:webHidden/>
              </w:rPr>
              <w:instrText xml:space="preserve"> PAGEREF _Toc499814428 \h </w:instrText>
            </w:r>
            <w:r w:rsidR="00BC3F0F">
              <w:rPr>
                <w:noProof/>
                <w:webHidden/>
              </w:rPr>
            </w:r>
            <w:r w:rsidR="00BC3F0F">
              <w:rPr>
                <w:noProof/>
                <w:webHidden/>
              </w:rPr>
              <w:fldChar w:fldCharType="separate"/>
            </w:r>
            <w:r w:rsidR="00692A8C">
              <w:rPr>
                <w:noProof/>
                <w:webHidden/>
              </w:rPr>
              <w:t>III</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29" w:history="1">
            <w:r w:rsidR="00BC3F0F" w:rsidRPr="001E720A">
              <w:rPr>
                <w:rStyle w:val="Hyperlink"/>
                <w:noProof/>
              </w:rPr>
              <w:t>Tables</w:t>
            </w:r>
            <w:r w:rsidR="00BC3F0F">
              <w:rPr>
                <w:noProof/>
                <w:webHidden/>
              </w:rPr>
              <w:tab/>
            </w:r>
            <w:r w:rsidR="00BC3F0F">
              <w:rPr>
                <w:noProof/>
                <w:webHidden/>
              </w:rPr>
              <w:fldChar w:fldCharType="begin"/>
            </w:r>
            <w:r w:rsidR="00BC3F0F">
              <w:rPr>
                <w:noProof/>
                <w:webHidden/>
              </w:rPr>
              <w:instrText xml:space="preserve"> PAGEREF _Toc499814429 \h </w:instrText>
            </w:r>
            <w:r w:rsidR="00BC3F0F">
              <w:rPr>
                <w:noProof/>
                <w:webHidden/>
              </w:rPr>
            </w:r>
            <w:r w:rsidR="00BC3F0F">
              <w:rPr>
                <w:noProof/>
                <w:webHidden/>
              </w:rPr>
              <w:fldChar w:fldCharType="separate"/>
            </w:r>
            <w:r w:rsidR="00692A8C">
              <w:rPr>
                <w:noProof/>
                <w:webHidden/>
              </w:rPr>
              <w:t>IV</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30" w:history="1">
            <w:r w:rsidR="00BC3F0F" w:rsidRPr="001E720A">
              <w:rPr>
                <w:rStyle w:val="Hyperlink"/>
                <w:noProof/>
              </w:rPr>
              <w:t>Terms And Conventions</w:t>
            </w:r>
            <w:r w:rsidR="00BC3F0F">
              <w:rPr>
                <w:noProof/>
                <w:webHidden/>
              </w:rPr>
              <w:tab/>
            </w:r>
            <w:r w:rsidR="00BC3F0F">
              <w:rPr>
                <w:noProof/>
                <w:webHidden/>
              </w:rPr>
              <w:fldChar w:fldCharType="begin"/>
            </w:r>
            <w:r w:rsidR="00BC3F0F">
              <w:rPr>
                <w:noProof/>
                <w:webHidden/>
              </w:rPr>
              <w:instrText xml:space="preserve"> PAGEREF _Toc499814430 \h </w:instrText>
            </w:r>
            <w:r w:rsidR="00BC3F0F">
              <w:rPr>
                <w:noProof/>
                <w:webHidden/>
              </w:rPr>
            </w:r>
            <w:r w:rsidR="00BC3F0F">
              <w:rPr>
                <w:noProof/>
                <w:webHidden/>
              </w:rPr>
              <w:fldChar w:fldCharType="separate"/>
            </w:r>
            <w:r w:rsidR="00692A8C">
              <w:rPr>
                <w:noProof/>
                <w:webHidden/>
              </w:rPr>
              <w:t>V</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31" w:history="1">
            <w:r w:rsidR="00BC3F0F" w:rsidRPr="001E720A">
              <w:rPr>
                <w:rStyle w:val="Hyperlink"/>
                <w:noProof/>
              </w:rPr>
              <w:t>1 Introduction</w:t>
            </w:r>
            <w:r w:rsidR="00BC3F0F">
              <w:rPr>
                <w:noProof/>
                <w:webHidden/>
              </w:rPr>
              <w:tab/>
            </w:r>
            <w:r w:rsidR="00BC3F0F">
              <w:rPr>
                <w:noProof/>
                <w:webHidden/>
              </w:rPr>
              <w:fldChar w:fldCharType="begin"/>
            </w:r>
            <w:r w:rsidR="00BC3F0F">
              <w:rPr>
                <w:noProof/>
                <w:webHidden/>
              </w:rPr>
              <w:instrText xml:space="preserve"> PAGEREF _Toc499814431 \h </w:instrText>
            </w:r>
            <w:r w:rsidR="00BC3F0F">
              <w:rPr>
                <w:noProof/>
                <w:webHidden/>
              </w:rPr>
            </w:r>
            <w:r w:rsidR="00BC3F0F">
              <w:rPr>
                <w:noProof/>
                <w:webHidden/>
              </w:rPr>
              <w:fldChar w:fldCharType="separate"/>
            </w:r>
            <w:r w:rsidR="00692A8C">
              <w:rPr>
                <w:noProof/>
                <w:webHidden/>
              </w:rPr>
              <w:t>1</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32" w:history="1">
            <w:r w:rsidR="00BC3F0F" w:rsidRPr="001E720A">
              <w:rPr>
                <w:rStyle w:val="Hyperlink"/>
                <w:noProof/>
              </w:rPr>
              <w:t>2 Template Description</w:t>
            </w:r>
            <w:r w:rsidR="00BC3F0F">
              <w:rPr>
                <w:noProof/>
                <w:webHidden/>
              </w:rPr>
              <w:tab/>
            </w:r>
            <w:r w:rsidR="00BC3F0F">
              <w:rPr>
                <w:noProof/>
                <w:webHidden/>
              </w:rPr>
              <w:fldChar w:fldCharType="begin"/>
            </w:r>
            <w:r w:rsidR="00BC3F0F">
              <w:rPr>
                <w:noProof/>
                <w:webHidden/>
              </w:rPr>
              <w:instrText xml:space="preserve"> PAGEREF _Toc499814432 \h </w:instrText>
            </w:r>
            <w:r w:rsidR="00BC3F0F">
              <w:rPr>
                <w:noProof/>
                <w:webHidden/>
              </w:rPr>
              <w:fldChar w:fldCharType="separate"/>
            </w:r>
            <w:r w:rsidR="00692A8C">
              <w:rPr>
                <w:b w:val="0"/>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33" w:history="1">
            <w:r w:rsidR="00BC3F0F" w:rsidRPr="001E720A">
              <w:rPr>
                <w:rStyle w:val="Hyperlink"/>
                <w:noProof/>
              </w:rPr>
              <w:t>2.1</w:t>
            </w:r>
            <w:r w:rsidR="00BC3F0F" w:rsidRPr="001E720A">
              <w:rPr>
                <w:rStyle w:val="Hyperlink"/>
                <w:rFonts w:hint="eastAsia"/>
                <w:noProof/>
              </w:rPr>
              <w:t xml:space="preserve"> </w:t>
            </w:r>
            <w:r w:rsidR="00BC3F0F" w:rsidRPr="001E720A">
              <w:rPr>
                <w:rStyle w:val="Hyperlink"/>
                <w:rFonts w:hint="eastAsia"/>
                <w:noProof/>
              </w:rPr>
              <w:t>常用样式使用方法</w:t>
            </w:r>
            <w:r w:rsidR="00BC3F0F">
              <w:rPr>
                <w:noProof/>
                <w:webHidden/>
              </w:rPr>
              <w:tab/>
            </w:r>
            <w:r w:rsidR="00BC3F0F">
              <w:rPr>
                <w:noProof/>
                <w:webHidden/>
              </w:rPr>
              <w:fldChar w:fldCharType="begin"/>
            </w:r>
            <w:r w:rsidR="00BC3F0F">
              <w:rPr>
                <w:noProof/>
                <w:webHidden/>
              </w:rPr>
              <w:instrText xml:space="preserve"> PAGEREF _Toc499814433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34" w:history="1">
            <w:r w:rsidR="00BC3F0F" w:rsidRPr="001E720A">
              <w:rPr>
                <w:rStyle w:val="Hyperlink"/>
                <w:noProof/>
              </w:rPr>
              <w:t>2.2</w:t>
            </w:r>
            <w:r w:rsidR="00BC3F0F" w:rsidRPr="001E720A">
              <w:rPr>
                <w:rStyle w:val="Hyperlink"/>
                <w:rFonts w:hint="eastAsia"/>
                <w:noProof/>
              </w:rPr>
              <w:t xml:space="preserve"> </w:t>
            </w:r>
            <w:r w:rsidR="00BC3F0F" w:rsidRPr="001E720A">
              <w:rPr>
                <w:rStyle w:val="Hyperlink"/>
                <w:rFonts w:hint="eastAsia"/>
                <w:noProof/>
              </w:rPr>
              <w:t>软件操作步骤表格</w:t>
            </w:r>
            <w:r w:rsidR="00BC3F0F">
              <w:rPr>
                <w:noProof/>
                <w:webHidden/>
              </w:rPr>
              <w:tab/>
            </w:r>
            <w:r w:rsidR="00BC3F0F">
              <w:rPr>
                <w:noProof/>
                <w:webHidden/>
              </w:rPr>
              <w:fldChar w:fldCharType="begin"/>
            </w:r>
            <w:r w:rsidR="00BC3F0F">
              <w:rPr>
                <w:noProof/>
                <w:webHidden/>
              </w:rPr>
              <w:instrText xml:space="preserve"> PAGEREF _Toc499814434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35" w:history="1">
            <w:r w:rsidR="00BC3F0F" w:rsidRPr="001E720A">
              <w:rPr>
                <w:rStyle w:val="Hyperlink"/>
                <w:noProof/>
              </w:rPr>
              <w:t>2.3</w:t>
            </w:r>
            <w:r w:rsidR="00BC3F0F" w:rsidRPr="001E720A">
              <w:rPr>
                <w:rStyle w:val="Hyperlink"/>
                <w:rFonts w:hint="eastAsia"/>
                <w:noProof/>
              </w:rPr>
              <w:t xml:space="preserve"> </w:t>
            </w:r>
            <w:r w:rsidR="00BC3F0F" w:rsidRPr="001E720A">
              <w:rPr>
                <w:rStyle w:val="Hyperlink"/>
                <w:rFonts w:hint="eastAsia"/>
                <w:noProof/>
              </w:rPr>
              <w:t>更新域方法</w:t>
            </w:r>
            <w:r w:rsidR="00BC3F0F">
              <w:rPr>
                <w:noProof/>
                <w:webHidden/>
              </w:rPr>
              <w:tab/>
            </w:r>
            <w:r w:rsidR="00BC3F0F">
              <w:rPr>
                <w:noProof/>
                <w:webHidden/>
              </w:rPr>
              <w:fldChar w:fldCharType="begin"/>
            </w:r>
            <w:r w:rsidR="00BC3F0F">
              <w:rPr>
                <w:noProof/>
                <w:webHidden/>
              </w:rPr>
              <w:instrText xml:space="preserve"> PAGEREF _Toc499814435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3"/>
            <w:tabs>
              <w:tab w:val="right" w:leader="dot" w:pos="9736"/>
            </w:tabs>
            <w:rPr>
              <w:rFonts w:asciiTheme="minorHAnsi" w:eastAsiaTheme="minorEastAsia" w:hAnsiTheme="minorHAnsi" w:cstheme="minorBidi"/>
              <w:noProof/>
              <w:kern w:val="0"/>
              <w:sz w:val="22"/>
              <w:szCs w:val="22"/>
            </w:rPr>
          </w:pPr>
          <w:hyperlink w:anchor="_Toc499814436" w:history="1">
            <w:r w:rsidR="00BC3F0F" w:rsidRPr="001E720A">
              <w:rPr>
                <w:rStyle w:val="Hyperlink"/>
                <w:noProof/>
              </w:rPr>
              <w:t>2.3.1</w:t>
            </w:r>
            <w:r w:rsidR="00BC3F0F" w:rsidRPr="001E720A">
              <w:rPr>
                <w:rStyle w:val="Hyperlink"/>
                <w:rFonts w:hint="eastAsia"/>
                <w:noProof/>
              </w:rPr>
              <w:t xml:space="preserve"> </w:t>
            </w:r>
            <w:r w:rsidR="00BC3F0F" w:rsidRPr="001E720A">
              <w:rPr>
                <w:rStyle w:val="Hyperlink"/>
                <w:rFonts w:hint="eastAsia"/>
                <w:noProof/>
              </w:rPr>
              <w:t>方法一</w:t>
            </w:r>
            <w:r w:rsidR="00BC3F0F">
              <w:rPr>
                <w:noProof/>
                <w:webHidden/>
              </w:rPr>
              <w:tab/>
            </w:r>
            <w:r w:rsidR="00BC3F0F">
              <w:rPr>
                <w:noProof/>
                <w:webHidden/>
              </w:rPr>
              <w:fldChar w:fldCharType="begin"/>
            </w:r>
            <w:r w:rsidR="00BC3F0F">
              <w:rPr>
                <w:noProof/>
                <w:webHidden/>
              </w:rPr>
              <w:instrText xml:space="preserve"> PAGEREF _Toc499814436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3"/>
            <w:tabs>
              <w:tab w:val="right" w:leader="dot" w:pos="9736"/>
            </w:tabs>
            <w:rPr>
              <w:rFonts w:asciiTheme="minorHAnsi" w:eastAsiaTheme="minorEastAsia" w:hAnsiTheme="minorHAnsi" w:cstheme="minorBidi"/>
              <w:noProof/>
              <w:kern w:val="0"/>
              <w:sz w:val="22"/>
              <w:szCs w:val="22"/>
            </w:rPr>
          </w:pPr>
          <w:hyperlink w:anchor="_Toc499814437" w:history="1">
            <w:r w:rsidR="00BC3F0F" w:rsidRPr="001E720A">
              <w:rPr>
                <w:rStyle w:val="Hyperlink"/>
                <w:noProof/>
              </w:rPr>
              <w:t>2.3.2</w:t>
            </w:r>
            <w:r w:rsidR="00BC3F0F" w:rsidRPr="001E720A">
              <w:rPr>
                <w:rStyle w:val="Hyperlink"/>
                <w:rFonts w:hint="eastAsia"/>
                <w:noProof/>
              </w:rPr>
              <w:t xml:space="preserve"> </w:t>
            </w:r>
            <w:r w:rsidR="00BC3F0F" w:rsidRPr="001E720A">
              <w:rPr>
                <w:rStyle w:val="Hyperlink"/>
                <w:rFonts w:hint="eastAsia"/>
                <w:noProof/>
              </w:rPr>
              <w:t>方法二</w:t>
            </w:r>
            <w:r w:rsidR="00BC3F0F">
              <w:rPr>
                <w:noProof/>
                <w:webHidden/>
              </w:rPr>
              <w:tab/>
            </w:r>
            <w:r w:rsidR="00BC3F0F">
              <w:rPr>
                <w:noProof/>
                <w:webHidden/>
              </w:rPr>
              <w:fldChar w:fldCharType="begin"/>
            </w:r>
            <w:r w:rsidR="00BC3F0F">
              <w:rPr>
                <w:noProof/>
                <w:webHidden/>
              </w:rPr>
              <w:instrText xml:space="preserve"> PAGEREF _Toc499814437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38" w:history="1">
            <w:r w:rsidR="00BC3F0F" w:rsidRPr="001E720A">
              <w:rPr>
                <w:rStyle w:val="Hyperlink"/>
                <w:noProof/>
              </w:rPr>
              <w:t>2.4</w:t>
            </w:r>
            <w:r w:rsidR="00BC3F0F" w:rsidRPr="001E720A">
              <w:rPr>
                <w:rStyle w:val="Hyperlink"/>
                <w:rFonts w:hint="eastAsia"/>
                <w:noProof/>
              </w:rPr>
              <w:t xml:space="preserve"> </w:t>
            </w:r>
            <w:r w:rsidR="00BC3F0F" w:rsidRPr="001E720A">
              <w:rPr>
                <w:rStyle w:val="Hyperlink"/>
                <w:rFonts w:hint="eastAsia"/>
                <w:noProof/>
              </w:rPr>
              <w:t>添加文中链接</w:t>
            </w:r>
            <w:r w:rsidR="00BC3F0F">
              <w:rPr>
                <w:noProof/>
                <w:webHidden/>
              </w:rPr>
              <w:tab/>
            </w:r>
            <w:r w:rsidR="00BC3F0F">
              <w:rPr>
                <w:noProof/>
                <w:webHidden/>
              </w:rPr>
              <w:fldChar w:fldCharType="begin"/>
            </w:r>
            <w:r w:rsidR="00BC3F0F">
              <w:rPr>
                <w:noProof/>
                <w:webHidden/>
              </w:rPr>
              <w:instrText xml:space="preserve"> PAGEREF _Toc499814438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39" w:history="1">
            <w:r w:rsidR="00BC3F0F" w:rsidRPr="001E720A">
              <w:rPr>
                <w:rStyle w:val="Hyperlink"/>
                <w:noProof/>
              </w:rPr>
              <w:t>2.5</w:t>
            </w:r>
            <w:r w:rsidR="00BC3F0F" w:rsidRPr="001E720A">
              <w:rPr>
                <w:rStyle w:val="Hyperlink"/>
                <w:rFonts w:hint="eastAsia"/>
                <w:noProof/>
              </w:rPr>
              <w:t xml:space="preserve"> </w:t>
            </w:r>
            <w:r w:rsidR="00BC3F0F" w:rsidRPr="001E720A">
              <w:rPr>
                <w:rStyle w:val="Hyperlink"/>
                <w:rFonts w:hint="eastAsia"/>
                <w:noProof/>
              </w:rPr>
              <w:t>其它样式</w:t>
            </w:r>
            <w:r w:rsidR="00BC3F0F">
              <w:rPr>
                <w:noProof/>
                <w:webHidden/>
              </w:rPr>
              <w:tab/>
            </w:r>
            <w:r w:rsidR="00BC3F0F">
              <w:rPr>
                <w:noProof/>
                <w:webHidden/>
              </w:rPr>
              <w:fldChar w:fldCharType="begin"/>
            </w:r>
            <w:r w:rsidR="00BC3F0F">
              <w:rPr>
                <w:noProof/>
                <w:webHidden/>
              </w:rPr>
              <w:instrText xml:space="preserve"> PAGEREF _Toc499814439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3"/>
            <w:tabs>
              <w:tab w:val="right" w:leader="dot" w:pos="9736"/>
            </w:tabs>
            <w:rPr>
              <w:rFonts w:asciiTheme="minorHAnsi" w:eastAsiaTheme="minorEastAsia" w:hAnsiTheme="minorHAnsi" w:cstheme="minorBidi"/>
              <w:noProof/>
              <w:kern w:val="0"/>
              <w:sz w:val="22"/>
              <w:szCs w:val="22"/>
            </w:rPr>
          </w:pPr>
          <w:hyperlink w:anchor="_Toc499814440" w:history="1">
            <w:r w:rsidR="00BC3F0F" w:rsidRPr="001E720A">
              <w:rPr>
                <w:rStyle w:val="Hyperlink"/>
                <w:noProof/>
              </w:rPr>
              <w:t>2.5.1</w:t>
            </w:r>
            <w:r w:rsidR="00BC3F0F" w:rsidRPr="001E720A">
              <w:rPr>
                <w:rStyle w:val="Hyperlink"/>
                <w:rFonts w:hint="eastAsia"/>
                <w:noProof/>
              </w:rPr>
              <w:t xml:space="preserve"> </w:t>
            </w:r>
            <w:r w:rsidR="00BC3F0F" w:rsidRPr="001E720A">
              <w:rPr>
                <w:rStyle w:val="Hyperlink"/>
                <w:rFonts w:hint="eastAsia"/>
                <w:noProof/>
              </w:rPr>
              <w:t>测试标题</w:t>
            </w:r>
            <w:r w:rsidR="00BC3F0F" w:rsidRPr="001E720A">
              <w:rPr>
                <w:rStyle w:val="Hyperlink"/>
                <w:noProof/>
              </w:rPr>
              <w:t>3</w:t>
            </w:r>
            <w:r w:rsidR="00BC3F0F">
              <w:rPr>
                <w:noProof/>
                <w:webHidden/>
              </w:rPr>
              <w:tab/>
            </w:r>
            <w:r w:rsidR="00BC3F0F">
              <w:rPr>
                <w:noProof/>
                <w:webHidden/>
              </w:rPr>
              <w:fldChar w:fldCharType="begin"/>
            </w:r>
            <w:r w:rsidR="00BC3F0F">
              <w:rPr>
                <w:noProof/>
                <w:webHidden/>
              </w:rPr>
              <w:instrText xml:space="preserve"> PAGEREF _Toc499814440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41" w:history="1">
            <w:r w:rsidR="00BC3F0F" w:rsidRPr="001E720A">
              <w:rPr>
                <w:rStyle w:val="Hyperlink"/>
                <w:noProof/>
              </w:rPr>
              <w:t>3</w:t>
            </w:r>
            <w:r w:rsidR="00BC3F0F" w:rsidRPr="001E720A">
              <w:rPr>
                <w:rStyle w:val="Hyperlink"/>
                <w:rFonts w:hint="eastAsia"/>
                <w:noProof/>
              </w:rPr>
              <w:t xml:space="preserve"> </w:t>
            </w:r>
            <w:r w:rsidR="00BC3F0F" w:rsidRPr="001E720A">
              <w:rPr>
                <w:rStyle w:val="Hyperlink"/>
                <w:rFonts w:hint="eastAsia"/>
                <w:noProof/>
              </w:rPr>
              <w:t>章节测试</w:t>
            </w:r>
            <w:r w:rsidR="00BC3F0F" w:rsidRPr="001E720A">
              <w:rPr>
                <w:rStyle w:val="Hyperlink"/>
                <w:noProof/>
              </w:rPr>
              <w:t>1</w:t>
            </w:r>
            <w:r w:rsidR="00BC3F0F">
              <w:rPr>
                <w:noProof/>
                <w:webHidden/>
              </w:rPr>
              <w:tab/>
            </w:r>
            <w:r w:rsidR="00BC3F0F">
              <w:rPr>
                <w:noProof/>
                <w:webHidden/>
              </w:rPr>
              <w:fldChar w:fldCharType="begin"/>
            </w:r>
            <w:r w:rsidR="00BC3F0F">
              <w:rPr>
                <w:noProof/>
                <w:webHidden/>
              </w:rPr>
              <w:instrText xml:space="preserve"> PAGEREF _Toc499814441 \h </w:instrText>
            </w:r>
            <w:r w:rsidR="00BC3F0F">
              <w:rPr>
                <w:noProof/>
                <w:webHidden/>
              </w:rPr>
              <w:fldChar w:fldCharType="separate"/>
            </w:r>
            <w:r w:rsidR="00692A8C">
              <w:rPr>
                <w:b w:val="0"/>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42" w:history="1">
            <w:r w:rsidR="00BC3F0F" w:rsidRPr="001E720A">
              <w:rPr>
                <w:rStyle w:val="Hyperlink"/>
                <w:noProof/>
              </w:rPr>
              <w:t>3.1</w:t>
            </w:r>
            <w:r w:rsidR="00BC3F0F" w:rsidRPr="001E720A">
              <w:rPr>
                <w:rStyle w:val="Hyperlink"/>
                <w:rFonts w:hint="eastAsia"/>
                <w:noProof/>
              </w:rPr>
              <w:t xml:space="preserve"> </w:t>
            </w:r>
            <w:r w:rsidR="00BC3F0F" w:rsidRPr="001E720A">
              <w:rPr>
                <w:rStyle w:val="Hyperlink"/>
                <w:rFonts w:hint="eastAsia"/>
                <w:noProof/>
              </w:rPr>
              <w:t>章节测试</w:t>
            </w:r>
            <w:r w:rsidR="00BC3F0F" w:rsidRPr="001E720A">
              <w:rPr>
                <w:rStyle w:val="Hyperlink"/>
                <w:noProof/>
              </w:rPr>
              <w:t>2</w:t>
            </w:r>
            <w:r w:rsidR="00BC3F0F">
              <w:rPr>
                <w:noProof/>
                <w:webHidden/>
              </w:rPr>
              <w:tab/>
            </w:r>
            <w:r w:rsidR="00BC3F0F">
              <w:rPr>
                <w:noProof/>
                <w:webHidden/>
              </w:rPr>
              <w:fldChar w:fldCharType="begin"/>
            </w:r>
            <w:r w:rsidR="00BC3F0F">
              <w:rPr>
                <w:noProof/>
                <w:webHidden/>
              </w:rPr>
              <w:instrText xml:space="preserve"> PAGEREF _Toc499814442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3"/>
            <w:tabs>
              <w:tab w:val="right" w:leader="dot" w:pos="9736"/>
            </w:tabs>
            <w:rPr>
              <w:rFonts w:asciiTheme="minorHAnsi" w:eastAsiaTheme="minorEastAsia" w:hAnsiTheme="minorHAnsi" w:cstheme="minorBidi"/>
              <w:noProof/>
              <w:kern w:val="0"/>
              <w:sz w:val="22"/>
              <w:szCs w:val="22"/>
            </w:rPr>
          </w:pPr>
          <w:hyperlink w:anchor="_Toc499814443" w:history="1">
            <w:r w:rsidR="00BC3F0F" w:rsidRPr="001E720A">
              <w:rPr>
                <w:rStyle w:val="Hyperlink"/>
                <w:noProof/>
              </w:rPr>
              <w:t>3.1.1</w:t>
            </w:r>
            <w:r w:rsidR="00BC3F0F" w:rsidRPr="001E720A">
              <w:rPr>
                <w:rStyle w:val="Hyperlink"/>
                <w:rFonts w:hint="eastAsia"/>
                <w:noProof/>
              </w:rPr>
              <w:t xml:space="preserve"> </w:t>
            </w:r>
            <w:r w:rsidR="00BC3F0F" w:rsidRPr="001E720A">
              <w:rPr>
                <w:rStyle w:val="Hyperlink"/>
                <w:rFonts w:hint="eastAsia"/>
                <w:noProof/>
              </w:rPr>
              <w:t>章节测试</w:t>
            </w:r>
            <w:r w:rsidR="00BC3F0F" w:rsidRPr="001E720A">
              <w:rPr>
                <w:rStyle w:val="Hyperlink"/>
                <w:noProof/>
              </w:rPr>
              <w:t>3</w:t>
            </w:r>
            <w:r w:rsidR="00BC3F0F">
              <w:rPr>
                <w:noProof/>
                <w:webHidden/>
              </w:rPr>
              <w:tab/>
            </w:r>
            <w:r w:rsidR="00BC3F0F">
              <w:rPr>
                <w:noProof/>
                <w:webHidden/>
              </w:rPr>
              <w:fldChar w:fldCharType="begin"/>
            </w:r>
            <w:r w:rsidR="00BC3F0F">
              <w:rPr>
                <w:noProof/>
                <w:webHidden/>
              </w:rPr>
              <w:instrText xml:space="preserve"> PAGEREF _Toc499814443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1"/>
            <w:tabs>
              <w:tab w:val="right" w:leader="dot" w:pos="9736"/>
            </w:tabs>
            <w:rPr>
              <w:rFonts w:asciiTheme="minorHAnsi" w:eastAsiaTheme="minorEastAsia" w:hAnsiTheme="minorHAnsi" w:cstheme="minorBidi"/>
              <w:b w:val="0"/>
              <w:noProof/>
              <w:kern w:val="0"/>
              <w:sz w:val="22"/>
              <w:szCs w:val="22"/>
            </w:rPr>
          </w:pPr>
          <w:hyperlink w:anchor="_Toc499814444" w:history="1">
            <w:r w:rsidR="00BC3F0F" w:rsidRPr="001E720A">
              <w:rPr>
                <w:rStyle w:val="Hyperlink"/>
                <w:noProof/>
              </w:rPr>
              <w:t>4</w:t>
            </w:r>
            <w:r w:rsidR="00BC3F0F" w:rsidRPr="001E720A">
              <w:rPr>
                <w:rStyle w:val="Hyperlink"/>
                <w:rFonts w:hint="eastAsia"/>
                <w:noProof/>
              </w:rPr>
              <w:t xml:space="preserve"> </w:t>
            </w:r>
            <w:r w:rsidR="00BC3F0F" w:rsidRPr="001E720A">
              <w:rPr>
                <w:rStyle w:val="Hyperlink"/>
                <w:rFonts w:hint="eastAsia"/>
                <w:noProof/>
              </w:rPr>
              <w:t>横向页面测试</w:t>
            </w:r>
            <w:r w:rsidR="00BC3F0F">
              <w:rPr>
                <w:noProof/>
                <w:webHidden/>
              </w:rPr>
              <w:tab/>
            </w:r>
            <w:r w:rsidR="00BC3F0F">
              <w:rPr>
                <w:noProof/>
                <w:webHidden/>
              </w:rPr>
              <w:fldChar w:fldCharType="begin"/>
            </w:r>
            <w:r w:rsidR="00BC3F0F">
              <w:rPr>
                <w:noProof/>
                <w:webHidden/>
              </w:rPr>
              <w:instrText xml:space="preserve"> PAGEREF _Toc499814444 \h </w:instrText>
            </w:r>
            <w:r w:rsidR="00BC3F0F">
              <w:rPr>
                <w:noProof/>
                <w:webHidden/>
              </w:rPr>
              <w:fldChar w:fldCharType="separate"/>
            </w:r>
            <w:r w:rsidR="00692A8C">
              <w:rPr>
                <w:b w:val="0"/>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45" w:history="1">
            <w:r w:rsidR="00BC3F0F" w:rsidRPr="001E720A">
              <w:rPr>
                <w:rStyle w:val="Hyperlink"/>
                <w:noProof/>
              </w:rPr>
              <w:t>4.1</w:t>
            </w:r>
            <w:r w:rsidR="00BC3F0F" w:rsidRPr="001E720A">
              <w:rPr>
                <w:rStyle w:val="Hyperlink"/>
                <w:rFonts w:hint="eastAsia"/>
                <w:noProof/>
              </w:rPr>
              <w:t xml:space="preserve"> </w:t>
            </w:r>
            <w:r w:rsidR="00BC3F0F" w:rsidRPr="001E720A">
              <w:rPr>
                <w:rStyle w:val="Hyperlink"/>
                <w:rFonts w:hint="eastAsia"/>
                <w:noProof/>
              </w:rPr>
              <w:t>设置页面横向</w:t>
            </w:r>
            <w:r w:rsidR="00BC3F0F">
              <w:rPr>
                <w:noProof/>
                <w:webHidden/>
              </w:rPr>
              <w:tab/>
            </w:r>
            <w:r w:rsidR="00BC3F0F">
              <w:rPr>
                <w:noProof/>
                <w:webHidden/>
              </w:rPr>
              <w:fldChar w:fldCharType="begin"/>
            </w:r>
            <w:r w:rsidR="00BC3F0F">
              <w:rPr>
                <w:noProof/>
                <w:webHidden/>
              </w:rPr>
              <w:instrText xml:space="preserve"> PAGEREF _Toc499814445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1B04BE">
          <w:pPr>
            <w:pStyle w:val="TOC2"/>
            <w:tabs>
              <w:tab w:val="right" w:leader="dot" w:pos="9736"/>
            </w:tabs>
            <w:rPr>
              <w:rFonts w:asciiTheme="minorHAnsi" w:eastAsiaTheme="minorEastAsia" w:hAnsiTheme="minorHAnsi" w:cstheme="minorBidi"/>
              <w:smallCaps w:val="0"/>
              <w:noProof/>
              <w:kern w:val="0"/>
              <w:sz w:val="22"/>
              <w:szCs w:val="22"/>
            </w:rPr>
          </w:pPr>
          <w:hyperlink w:anchor="_Toc499814446" w:history="1">
            <w:r w:rsidR="00BC3F0F" w:rsidRPr="001E720A">
              <w:rPr>
                <w:rStyle w:val="Hyperlink"/>
                <w:noProof/>
              </w:rPr>
              <w:t>4.2</w:t>
            </w:r>
            <w:r w:rsidR="00BC3F0F" w:rsidRPr="001E720A">
              <w:rPr>
                <w:rStyle w:val="Hyperlink"/>
                <w:rFonts w:hint="eastAsia"/>
                <w:noProof/>
              </w:rPr>
              <w:t xml:space="preserve"> </w:t>
            </w:r>
            <w:r w:rsidR="00BC3F0F" w:rsidRPr="001E720A">
              <w:rPr>
                <w:rStyle w:val="Hyperlink"/>
                <w:rFonts w:hint="eastAsia"/>
                <w:noProof/>
              </w:rPr>
              <w:t>设置页面回纵向</w:t>
            </w:r>
            <w:r w:rsidR="00BC3F0F">
              <w:rPr>
                <w:noProof/>
                <w:webHidden/>
              </w:rPr>
              <w:tab/>
            </w:r>
            <w:r w:rsidR="00BC3F0F">
              <w:rPr>
                <w:noProof/>
                <w:webHidden/>
              </w:rPr>
              <w:fldChar w:fldCharType="begin"/>
            </w:r>
            <w:r w:rsidR="00BC3F0F">
              <w:rPr>
                <w:noProof/>
                <w:webHidden/>
              </w:rPr>
              <w:instrText xml:space="preserve"> PAGEREF _Toc499814446 \h </w:instrText>
            </w:r>
            <w:r w:rsidR="00BC3F0F">
              <w:rPr>
                <w:noProof/>
                <w:webHidden/>
              </w:rPr>
              <w:fldChar w:fldCharType="separate"/>
            </w:r>
            <w:r w:rsidR="00692A8C">
              <w:rPr>
                <w:b/>
                <w:bCs/>
                <w:noProof/>
                <w:webHidden/>
              </w:rPr>
              <w:t>Error! Bookmark not defined.</w:t>
            </w:r>
            <w:r w:rsidR="00BC3F0F">
              <w:rPr>
                <w:noProof/>
                <w:webHidden/>
              </w:rPr>
              <w:fldChar w:fldCharType="end"/>
            </w:r>
          </w:hyperlink>
        </w:p>
        <w:p w:rsidR="00BC3F0F" w:rsidRDefault="00BC3F0F" w:rsidP="00BC3F0F">
          <w:pPr>
            <w:widowControl w:val="0"/>
            <w:spacing w:before="120" w:after="0" w:line="240" w:lineRule="auto"/>
            <w:jc w:val="both"/>
            <w:rPr>
              <w:b/>
              <w:bCs/>
              <w:lang w:val="zh-CN"/>
            </w:rPr>
          </w:pPr>
          <w:r>
            <w:rPr>
              <w:b/>
            </w:rPr>
            <w:fldChar w:fldCharType="end"/>
          </w:r>
        </w:p>
      </w:sdtContent>
    </w:sdt>
    <w:p w:rsidR="00DB2FFB" w:rsidRDefault="00DB2FFB"/>
    <w:p w:rsidR="00DB2FFB" w:rsidRDefault="00B21678">
      <w:pPr>
        <w:pStyle w:val="Contents"/>
        <w:rPr>
          <w:rStyle w:val="ContentsChar"/>
        </w:rPr>
      </w:pPr>
      <w:bookmarkStart w:id="2" w:name="_Toc499814428"/>
      <w:r>
        <w:rPr>
          <w:rStyle w:val="ContentsChar"/>
          <w:rFonts w:hint="eastAsia"/>
        </w:rPr>
        <w:lastRenderedPageBreak/>
        <w:t>Figures</w:t>
      </w:r>
      <w:bookmarkEnd w:id="2"/>
    </w:p>
    <w:p w:rsidR="00B21678" w:rsidRDefault="00B21678">
      <w:pPr>
        <w:pStyle w:val="TableofFigures"/>
        <w:tabs>
          <w:tab w:val="left" w:pos="880"/>
          <w:tab w:val="right" w:leader="dot" w:pos="9736"/>
        </w:tabs>
        <w:rPr>
          <w:rFonts w:asciiTheme="minorHAnsi" w:eastAsiaTheme="minorEastAsia" w:hAnsiTheme="minorHAnsi" w:cstheme="minorBidi"/>
          <w:noProof/>
          <w:kern w:val="0"/>
          <w:sz w:val="22"/>
          <w:szCs w:val="22"/>
        </w:rPr>
      </w:pPr>
      <w:r>
        <w:rPr>
          <w:rFonts w:hint="eastAsia"/>
          <w:szCs w:val="24"/>
        </w:rPr>
        <w:fldChar w:fldCharType="begin"/>
      </w:r>
      <w:r>
        <w:rPr>
          <w:rFonts w:hint="eastAsia"/>
          <w:szCs w:val="24"/>
        </w:rPr>
        <w:instrText xml:space="preserve"> TOC \h \z \c "Figure" \* MERGEFORMAT </w:instrText>
      </w:r>
      <w:r>
        <w:rPr>
          <w:rFonts w:hint="eastAsia"/>
          <w:szCs w:val="24"/>
        </w:rPr>
        <w:fldChar w:fldCharType="separate"/>
      </w:r>
      <w:hyperlink w:anchor="_Toc499813844" w:history="1">
        <w:r w:rsidRPr="0034669D">
          <w:rPr>
            <w:rStyle w:val="Hyperlink"/>
            <w:rFonts w:hint="eastAsia"/>
            <w:noProof/>
          </w:rPr>
          <w:t>图</w:t>
        </w:r>
        <w:r w:rsidRPr="0034669D">
          <w:rPr>
            <w:rStyle w:val="Hyperlink"/>
            <w:noProof/>
          </w:rPr>
          <w:t xml:space="preserve"> 2-1</w:t>
        </w:r>
        <w:r>
          <w:rPr>
            <w:rFonts w:asciiTheme="minorHAnsi" w:eastAsiaTheme="minorEastAsia" w:hAnsiTheme="minorHAnsi" w:cstheme="minorBidi"/>
            <w:noProof/>
            <w:kern w:val="0"/>
            <w:sz w:val="22"/>
            <w:szCs w:val="22"/>
          </w:rPr>
          <w:tab/>
        </w:r>
        <w:r w:rsidRPr="0034669D">
          <w:rPr>
            <w:rStyle w:val="Hyperlink"/>
            <w:rFonts w:hint="eastAsia"/>
            <w:noProof/>
          </w:rPr>
          <w:t>测试目录名称</w:t>
        </w:r>
        <w:r>
          <w:rPr>
            <w:noProof/>
            <w:webHidden/>
          </w:rPr>
          <w:tab/>
        </w:r>
        <w:r>
          <w:rPr>
            <w:noProof/>
            <w:webHidden/>
          </w:rPr>
          <w:fldChar w:fldCharType="begin"/>
        </w:r>
        <w:r>
          <w:rPr>
            <w:noProof/>
            <w:webHidden/>
          </w:rPr>
          <w:instrText xml:space="preserve"> PAGEREF _Toc499813844 \h </w:instrText>
        </w:r>
        <w:r>
          <w:rPr>
            <w:noProof/>
            <w:webHidden/>
          </w:rPr>
          <w:fldChar w:fldCharType="separate"/>
        </w:r>
        <w:r w:rsidR="00692A8C">
          <w:rPr>
            <w:b/>
            <w:bCs/>
            <w:noProof/>
            <w:webHidden/>
          </w:rPr>
          <w:t>Error! Bookmark not defined.</w:t>
        </w:r>
        <w:r>
          <w:rPr>
            <w:noProof/>
            <w:webHidden/>
          </w:rPr>
          <w:fldChar w:fldCharType="end"/>
        </w:r>
      </w:hyperlink>
    </w:p>
    <w:p w:rsidR="00B21678" w:rsidRDefault="001B04BE">
      <w:pPr>
        <w:pStyle w:val="TableofFigures"/>
        <w:tabs>
          <w:tab w:val="right" w:leader="dot" w:pos="9736"/>
        </w:tabs>
        <w:rPr>
          <w:rFonts w:asciiTheme="minorHAnsi" w:eastAsiaTheme="minorEastAsia" w:hAnsiTheme="minorHAnsi" w:cstheme="minorBidi"/>
          <w:noProof/>
          <w:kern w:val="0"/>
          <w:sz w:val="22"/>
          <w:szCs w:val="22"/>
        </w:rPr>
      </w:pPr>
      <w:hyperlink w:anchor="_Toc499813845" w:history="1">
        <w:r w:rsidR="00B21678" w:rsidRPr="0034669D">
          <w:rPr>
            <w:rStyle w:val="Hyperlink"/>
            <w:rFonts w:hint="eastAsia"/>
            <w:noProof/>
          </w:rPr>
          <w:t>图</w:t>
        </w:r>
        <w:r w:rsidR="00B21678" w:rsidRPr="0034669D">
          <w:rPr>
            <w:rStyle w:val="Hyperlink"/>
            <w:noProof/>
          </w:rPr>
          <w:t xml:space="preserve"> 3-1</w:t>
        </w:r>
        <w:r w:rsidR="00B21678" w:rsidRPr="0034669D">
          <w:rPr>
            <w:rStyle w:val="Hyperlink"/>
            <w:rFonts w:hint="eastAsia"/>
            <w:noProof/>
          </w:rPr>
          <w:t>测试图</w:t>
        </w:r>
        <w:r w:rsidR="00B21678" w:rsidRPr="0034669D">
          <w:rPr>
            <w:rStyle w:val="Hyperlink"/>
            <w:noProof/>
          </w:rPr>
          <w:t>2</w:t>
        </w:r>
        <w:r w:rsidR="00B21678">
          <w:rPr>
            <w:noProof/>
            <w:webHidden/>
          </w:rPr>
          <w:tab/>
        </w:r>
        <w:r w:rsidR="00B21678">
          <w:rPr>
            <w:noProof/>
            <w:webHidden/>
          </w:rPr>
          <w:fldChar w:fldCharType="begin"/>
        </w:r>
        <w:r w:rsidR="00B21678">
          <w:rPr>
            <w:noProof/>
            <w:webHidden/>
          </w:rPr>
          <w:instrText xml:space="preserve"> PAGEREF _Toc499813845 \h </w:instrText>
        </w:r>
        <w:r w:rsidR="00B21678">
          <w:rPr>
            <w:noProof/>
            <w:webHidden/>
          </w:rPr>
          <w:fldChar w:fldCharType="separate"/>
        </w:r>
        <w:r w:rsidR="00692A8C">
          <w:rPr>
            <w:b/>
            <w:bCs/>
            <w:noProof/>
            <w:webHidden/>
          </w:rPr>
          <w:t>Error! Bookmark not defined.</w:t>
        </w:r>
        <w:r w:rsidR="00B21678">
          <w:rPr>
            <w:noProof/>
            <w:webHidden/>
          </w:rPr>
          <w:fldChar w:fldCharType="end"/>
        </w:r>
      </w:hyperlink>
    </w:p>
    <w:p w:rsidR="00B21678" w:rsidRDefault="001B04BE">
      <w:pPr>
        <w:pStyle w:val="TableofFigures"/>
        <w:tabs>
          <w:tab w:val="right" w:leader="dot" w:pos="9736"/>
        </w:tabs>
        <w:rPr>
          <w:rFonts w:asciiTheme="minorHAnsi" w:eastAsiaTheme="minorEastAsia" w:hAnsiTheme="minorHAnsi" w:cstheme="minorBidi"/>
          <w:noProof/>
          <w:kern w:val="0"/>
          <w:sz w:val="22"/>
          <w:szCs w:val="22"/>
        </w:rPr>
      </w:pPr>
      <w:hyperlink w:anchor="_Toc499813846" w:history="1">
        <w:r w:rsidR="00B21678" w:rsidRPr="0034669D">
          <w:rPr>
            <w:rStyle w:val="Hyperlink"/>
            <w:rFonts w:hint="eastAsia"/>
            <w:noProof/>
          </w:rPr>
          <w:t>图</w:t>
        </w:r>
        <w:r w:rsidR="00B21678" w:rsidRPr="0034669D">
          <w:rPr>
            <w:rStyle w:val="Hyperlink"/>
            <w:noProof/>
          </w:rPr>
          <w:t xml:space="preserve"> 3-2</w:t>
        </w:r>
        <w:r w:rsidR="00B21678" w:rsidRPr="0034669D">
          <w:rPr>
            <w:rStyle w:val="Hyperlink"/>
            <w:rFonts w:hint="eastAsia"/>
            <w:noProof/>
          </w:rPr>
          <w:t>测试图</w:t>
        </w:r>
        <w:r w:rsidR="00B21678" w:rsidRPr="0034669D">
          <w:rPr>
            <w:rStyle w:val="Hyperlink"/>
            <w:noProof/>
          </w:rPr>
          <w:t>Test Figure</w:t>
        </w:r>
        <w:r w:rsidR="00B21678">
          <w:rPr>
            <w:noProof/>
            <w:webHidden/>
          </w:rPr>
          <w:tab/>
        </w:r>
        <w:r w:rsidR="00B21678">
          <w:rPr>
            <w:noProof/>
            <w:webHidden/>
          </w:rPr>
          <w:fldChar w:fldCharType="begin"/>
        </w:r>
        <w:r w:rsidR="00B21678">
          <w:rPr>
            <w:noProof/>
            <w:webHidden/>
          </w:rPr>
          <w:instrText xml:space="preserve"> PAGEREF _Toc499813846 \h </w:instrText>
        </w:r>
        <w:r w:rsidR="00B21678">
          <w:rPr>
            <w:noProof/>
            <w:webHidden/>
          </w:rPr>
          <w:fldChar w:fldCharType="separate"/>
        </w:r>
        <w:r w:rsidR="00692A8C">
          <w:rPr>
            <w:b/>
            <w:bCs/>
            <w:noProof/>
            <w:webHidden/>
          </w:rPr>
          <w:t>Error! Bookmark not defined.</w:t>
        </w:r>
        <w:r w:rsidR="00B21678">
          <w:rPr>
            <w:noProof/>
            <w:webHidden/>
          </w:rPr>
          <w:fldChar w:fldCharType="end"/>
        </w:r>
      </w:hyperlink>
    </w:p>
    <w:p w:rsidR="00DB2FFB" w:rsidRDefault="00B21678">
      <w:pPr>
        <w:pStyle w:val="TOC1"/>
        <w:tabs>
          <w:tab w:val="right" w:leader="dot" w:pos="9639"/>
        </w:tabs>
      </w:pPr>
      <w:r>
        <w:rPr>
          <w:rFonts w:hint="eastAsia"/>
        </w:rPr>
        <w:fldChar w:fldCharType="end"/>
      </w:r>
    </w:p>
    <w:p w:rsidR="00DB2FFB" w:rsidRDefault="00B21678">
      <w:pPr>
        <w:pStyle w:val="Contents"/>
      </w:pPr>
      <w:bookmarkStart w:id="3" w:name="_Toc499814429"/>
      <w:r>
        <w:rPr>
          <w:rFonts w:hint="eastAsia"/>
        </w:rPr>
        <w:lastRenderedPageBreak/>
        <w:t>Tables</w:t>
      </w:r>
      <w:bookmarkEnd w:id="3"/>
    </w:p>
    <w:p w:rsidR="00DB2FFB" w:rsidRDefault="00B21678">
      <w:pPr>
        <w:pStyle w:val="TableofFigures"/>
        <w:tabs>
          <w:tab w:val="right" w:pos="1600"/>
          <w:tab w:val="right" w:leader="dot" w:pos="9746"/>
        </w:tabs>
      </w:pPr>
      <w:r>
        <w:rPr>
          <w:rFonts w:hint="eastAsia"/>
        </w:rPr>
        <w:fldChar w:fldCharType="begin"/>
      </w:r>
      <w:r>
        <w:rPr>
          <w:rFonts w:hint="eastAsia"/>
        </w:rPr>
        <w:instrText xml:space="preserve"> TOC \h \z \c "Table" \* MERGEFORMAT </w:instrText>
      </w:r>
      <w:r>
        <w:rPr>
          <w:rFonts w:hint="eastAsia"/>
        </w:rPr>
        <w:fldChar w:fldCharType="separate"/>
      </w:r>
      <w:hyperlink w:anchor="_Toc22705" w:history="1">
        <w:r>
          <w:t>表</w:t>
        </w:r>
        <w:r>
          <w:t xml:space="preserve"> 2</w:t>
        </w:r>
        <w:r>
          <w:rPr>
            <w:rFonts w:hint="eastAsia"/>
          </w:rPr>
          <w:t>-</w:t>
        </w:r>
        <w:r>
          <w:t xml:space="preserve">1 </w:t>
        </w:r>
        <w:r>
          <w:rPr>
            <w:rFonts w:hint="eastAsia"/>
          </w:rPr>
          <w:tab/>
        </w:r>
        <w:r>
          <w:rPr>
            <w:rFonts w:hint="eastAsia"/>
          </w:rPr>
          <w:t>常用样式使用方法</w:t>
        </w:r>
        <w:r>
          <w:tab/>
        </w:r>
        <w:r w:rsidR="00AA0E43">
          <w:fldChar w:fldCharType="begin"/>
        </w:r>
        <w:r w:rsidR="00AA0E43">
          <w:instrText xml:space="preserve"> PAGEREF _Toc22705 </w:instrText>
        </w:r>
        <w:r w:rsidR="00AA0E43">
          <w:fldChar w:fldCharType="separate"/>
        </w:r>
        <w:r w:rsidR="00692A8C">
          <w:rPr>
            <w:b/>
            <w:bCs/>
            <w:noProof/>
          </w:rPr>
          <w:t>Error! Bookmark not defined.</w:t>
        </w:r>
        <w:r w:rsidR="00AA0E43">
          <w:fldChar w:fldCharType="end"/>
        </w:r>
      </w:hyperlink>
    </w:p>
    <w:p w:rsidR="00DB2FFB" w:rsidRDefault="001B04BE">
      <w:pPr>
        <w:pStyle w:val="TableofFigures"/>
        <w:tabs>
          <w:tab w:val="right" w:leader="dot" w:pos="9746"/>
        </w:tabs>
      </w:pPr>
      <w:hyperlink w:anchor="_Toc16244" w:history="1">
        <w:r w:rsidR="00B21678">
          <w:t>表</w:t>
        </w:r>
        <w:r w:rsidR="00B21678">
          <w:t xml:space="preserve"> 2</w:t>
        </w:r>
        <w:r w:rsidR="00B21678">
          <w:rPr>
            <w:rFonts w:hint="eastAsia"/>
          </w:rPr>
          <w:t>-</w:t>
        </w:r>
        <w:r w:rsidR="00B21678">
          <w:t xml:space="preserve">2 </w:t>
        </w:r>
        <w:r w:rsidR="00B21678">
          <w:rPr>
            <w:rFonts w:hint="eastAsia"/>
          </w:rPr>
          <w:t>测试表格名称</w:t>
        </w:r>
        <w:r w:rsidR="00B21678">
          <w:tab/>
        </w:r>
        <w:r w:rsidR="00AA0E43">
          <w:fldChar w:fldCharType="begin"/>
        </w:r>
        <w:r w:rsidR="00AA0E43">
          <w:instrText xml:space="preserve"> PAGEREF _Toc16244 </w:instrText>
        </w:r>
        <w:r w:rsidR="00AA0E43">
          <w:fldChar w:fldCharType="separate"/>
        </w:r>
        <w:r w:rsidR="00692A8C">
          <w:rPr>
            <w:b/>
            <w:bCs/>
            <w:noProof/>
          </w:rPr>
          <w:t>Error! Bookmark not defined.</w:t>
        </w:r>
        <w:r w:rsidR="00AA0E43">
          <w:fldChar w:fldCharType="end"/>
        </w:r>
      </w:hyperlink>
    </w:p>
    <w:p w:rsidR="00DB2FFB" w:rsidRDefault="001B04BE">
      <w:pPr>
        <w:pStyle w:val="TableofFigures"/>
        <w:tabs>
          <w:tab w:val="right" w:leader="dot" w:pos="9746"/>
        </w:tabs>
      </w:pPr>
      <w:hyperlink w:anchor="_Toc9817" w:history="1">
        <w:r w:rsidR="00B21678">
          <w:t>表</w:t>
        </w:r>
        <w:r w:rsidR="00B21678">
          <w:t xml:space="preserve"> 3</w:t>
        </w:r>
        <w:r w:rsidR="00B21678">
          <w:rPr>
            <w:rFonts w:hint="eastAsia"/>
          </w:rPr>
          <w:t>-</w:t>
        </w:r>
        <w:r w:rsidR="00B21678">
          <w:t xml:space="preserve">1 </w:t>
        </w:r>
        <w:r w:rsidR="00B21678">
          <w:rPr>
            <w:rFonts w:hint="eastAsia"/>
          </w:rPr>
          <w:t>测试表</w:t>
        </w:r>
        <w:r w:rsidR="00B21678">
          <w:rPr>
            <w:rFonts w:hint="eastAsia"/>
          </w:rPr>
          <w:t>2</w:t>
        </w:r>
        <w:r w:rsidR="00B21678">
          <w:tab/>
        </w:r>
        <w:r w:rsidR="00AA0E43">
          <w:fldChar w:fldCharType="begin"/>
        </w:r>
        <w:r w:rsidR="00AA0E43">
          <w:instrText xml:space="preserve"> PAGEREF _Toc9817 </w:instrText>
        </w:r>
        <w:r w:rsidR="00AA0E43">
          <w:fldChar w:fldCharType="separate"/>
        </w:r>
        <w:r w:rsidR="00692A8C">
          <w:rPr>
            <w:b/>
            <w:bCs/>
            <w:noProof/>
          </w:rPr>
          <w:t>Error! Bookmark not defined.</w:t>
        </w:r>
        <w:r w:rsidR="00AA0E43">
          <w:fldChar w:fldCharType="end"/>
        </w:r>
      </w:hyperlink>
    </w:p>
    <w:p w:rsidR="00DB2FFB" w:rsidRDefault="001B04BE">
      <w:pPr>
        <w:pStyle w:val="TableofFigures"/>
        <w:tabs>
          <w:tab w:val="right" w:leader="dot" w:pos="9746"/>
        </w:tabs>
      </w:pPr>
      <w:hyperlink w:anchor="_Toc11536" w:history="1">
        <w:r w:rsidR="00B21678">
          <w:t>表</w:t>
        </w:r>
        <w:r w:rsidR="00B21678">
          <w:t xml:space="preserve"> 3</w:t>
        </w:r>
        <w:r w:rsidR="00B21678">
          <w:rPr>
            <w:rFonts w:hint="eastAsia"/>
          </w:rPr>
          <w:t>-</w:t>
        </w:r>
        <w:r w:rsidR="00B21678">
          <w:t xml:space="preserve">2 </w:t>
        </w:r>
        <w:r w:rsidR="00B21678">
          <w:rPr>
            <w:rFonts w:hint="eastAsia"/>
          </w:rPr>
          <w:t>测试表</w:t>
        </w:r>
        <w:r w:rsidR="00B21678">
          <w:rPr>
            <w:rFonts w:hint="eastAsia"/>
          </w:rPr>
          <w:t>5</w:t>
        </w:r>
        <w:r w:rsidR="00B21678">
          <w:tab/>
        </w:r>
        <w:r w:rsidR="00AA0E43">
          <w:fldChar w:fldCharType="begin"/>
        </w:r>
        <w:r w:rsidR="00AA0E43">
          <w:instrText xml:space="preserve"> PAGEREF _Toc11536 </w:instrText>
        </w:r>
        <w:r w:rsidR="00AA0E43">
          <w:fldChar w:fldCharType="separate"/>
        </w:r>
        <w:r w:rsidR="00692A8C">
          <w:rPr>
            <w:b/>
            <w:bCs/>
            <w:noProof/>
          </w:rPr>
          <w:t>Error! Bookmark not defined.</w:t>
        </w:r>
        <w:r w:rsidR="00AA0E43">
          <w:fldChar w:fldCharType="end"/>
        </w:r>
      </w:hyperlink>
    </w:p>
    <w:p w:rsidR="00DB2FFB" w:rsidRDefault="001B04BE">
      <w:pPr>
        <w:pStyle w:val="TableofFigures"/>
        <w:tabs>
          <w:tab w:val="right" w:leader="dot" w:pos="9746"/>
        </w:tabs>
      </w:pPr>
      <w:hyperlink w:anchor="_Toc23067" w:history="1">
        <w:r w:rsidR="00B21678">
          <w:t>表</w:t>
        </w:r>
        <w:r w:rsidR="00B21678">
          <w:t xml:space="preserve"> 4</w:t>
        </w:r>
        <w:r w:rsidR="00B21678">
          <w:rPr>
            <w:rFonts w:hint="eastAsia"/>
          </w:rPr>
          <w:t>-</w:t>
        </w:r>
        <w:r w:rsidR="00B21678">
          <w:t xml:space="preserve">1 </w:t>
        </w:r>
        <w:r w:rsidR="00B21678">
          <w:rPr>
            <w:rFonts w:hint="eastAsia"/>
          </w:rPr>
          <w:t>超宽表格在横向页面</w:t>
        </w:r>
        <w:r w:rsidR="00B21678">
          <w:tab/>
        </w:r>
        <w:r w:rsidR="00AA0E43">
          <w:fldChar w:fldCharType="begin"/>
        </w:r>
        <w:r w:rsidR="00AA0E43">
          <w:instrText xml:space="preserve"> PAGEREF _Toc23067 </w:instrText>
        </w:r>
        <w:r w:rsidR="00AA0E43">
          <w:fldChar w:fldCharType="separate"/>
        </w:r>
        <w:r w:rsidR="00692A8C">
          <w:rPr>
            <w:b/>
            <w:bCs/>
            <w:noProof/>
          </w:rPr>
          <w:t>Error! Bookmark not defined.</w:t>
        </w:r>
        <w:r w:rsidR="00AA0E43">
          <w:fldChar w:fldCharType="end"/>
        </w:r>
      </w:hyperlink>
    </w:p>
    <w:p w:rsidR="00DB2FFB" w:rsidRDefault="00B21678">
      <w:pPr>
        <w:pStyle w:val="Contents"/>
      </w:pPr>
      <w:r>
        <w:rPr>
          <w:rFonts w:hint="eastAsia"/>
        </w:rPr>
        <w:lastRenderedPageBreak/>
        <w:fldChar w:fldCharType="end"/>
      </w:r>
      <w:bookmarkStart w:id="4" w:name="_Toc499814430"/>
      <w:r w:rsidR="00AB2909">
        <w:rPr>
          <w:rFonts w:hint="eastAsia"/>
        </w:rPr>
        <w:t>T</w:t>
      </w:r>
      <w:r w:rsidR="00AB2909">
        <w:t>erms And Conventions</w:t>
      </w:r>
      <w:bookmarkEnd w:id="4"/>
    </w:p>
    <w:tbl>
      <w:tblPr>
        <w:tblStyle w:val="TableGrid"/>
        <w:tblW w:w="9750" w:type="dxa"/>
        <w:tblInd w:w="106" w:type="dxa"/>
        <w:tblLayout w:type="fixed"/>
        <w:tblLook w:val="04A0" w:firstRow="1" w:lastRow="0" w:firstColumn="1" w:lastColumn="0" w:noHBand="0" w:noVBand="1"/>
      </w:tblPr>
      <w:tblGrid>
        <w:gridCol w:w="2101"/>
        <w:gridCol w:w="2300"/>
        <w:gridCol w:w="5349"/>
      </w:tblGrid>
      <w:tr w:rsidR="00DB2FFB">
        <w:tc>
          <w:tcPr>
            <w:tcW w:w="2101" w:type="dxa"/>
            <w:shd w:val="clear" w:color="auto" w:fill="D8D8D8" w:themeFill="background1" w:themeFillShade="D8"/>
          </w:tcPr>
          <w:p w:rsidR="00DB2FFB" w:rsidRDefault="00B21678">
            <w:pPr>
              <w:pStyle w:val="a1"/>
            </w:pPr>
            <w:r>
              <w:rPr>
                <w:rFonts w:hint="eastAsia"/>
              </w:rPr>
              <w:t>Abbreviations</w:t>
            </w:r>
          </w:p>
        </w:tc>
        <w:tc>
          <w:tcPr>
            <w:tcW w:w="2300" w:type="dxa"/>
            <w:shd w:val="clear" w:color="auto" w:fill="D8D8D8" w:themeFill="background1" w:themeFillShade="D8"/>
          </w:tcPr>
          <w:p w:rsidR="00DB2FFB" w:rsidRDefault="00B21678">
            <w:pPr>
              <w:pStyle w:val="a1"/>
            </w:pPr>
            <w:r>
              <w:rPr>
                <w:rFonts w:hint="eastAsia"/>
              </w:rPr>
              <w:t xml:space="preserve">Full spelling </w:t>
            </w:r>
          </w:p>
        </w:tc>
        <w:tc>
          <w:tcPr>
            <w:tcW w:w="5349" w:type="dxa"/>
            <w:shd w:val="clear" w:color="auto" w:fill="D8D8D8" w:themeFill="background1" w:themeFillShade="D8"/>
          </w:tcPr>
          <w:p w:rsidR="00DB2FFB" w:rsidRDefault="00AB2909">
            <w:pPr>
              <w:pStyle w:val="a1"/>
            </w:pPr>
            <w:r>
              <w:t>Explanation</w:t>
            </w:r>
          </w:p>
        </w:tc>
      </w:tr>
      <w:tr w:rsidR="00DB2FFB">
        <w:tc>
          <w:tcPr>
            <w:tcW w:w="2101" w:type="dxa"/>
          </w:tcPr>
          <w:p w:rsidR="00DB2FFB" w:rsidRDefault="00DB2FFB">
            <w:pPr>
              <w:pStyle w:val="a0"/>
            </w:pPr>
          </w:p>
        </w:tc>
        <w:tc>
          <w:tcPr>
            <w:tcW w:w="2300" w:type="dxa"/>
          </w:tcPr>
          <w:p w:rsidR="00DB2FFB" w:rsidRDefault="00DB2FFB">
            <w:pPr>
              <w:pStyle w:val="a0"/>
            </w:pPr>
          </w:p>
        </w:tc>
        <w:tc>
          <w:tcPr>
            <w:tcW w:w="5349" w:type="dxa"/>
          </w:tcPr>
          <w:p w:rsidR="00DB2FFB" w:rsidRDefault="00DB2FFB">
            <w:pPr>
              <w:pStyle w:val="a0"/>
            </w:pPr>
          </w:p>
        </w:tc>
      </w:tr>
    </w:tbl>
    <w:p w:rsidR="00DB2FFB" w:rsidRDefault="00DB2FFB">
      <w:pPr>
        <w:sectPr w:rsidR="00DB2FFB">
          <w:headerReference w:type="default" r:id="rId19"/>
          <w:footerReference w:type="default" r:id="rId20"/>
          <w:pgSz w:w="11906" w:h="16838"/>
          <w:pgMar w:top="1440" w:right="1080" w:bottom="1440" w:left="1080" w:header="851" w:footer="992" w:gutter="0"/>
          <w:pgNumType w:fmt="upperRoman" w:start="1"/>
          <w:cols w:space="425"/>
          <w:docGrid w:type="lines" w:linePitch="312"/>
        </w:sectPr>
      </w:pPr>
    </w:p>
    <w:p w:rsidR="00DB2FFB" w:rsidRDefault="00692A8C">
      <w:pPr>
        <w:pStyle w:val="Heading1"/>
      </w:pPr>
      <w:r>
        <w:rPr>
          <w:rFonts w:hint="eastAsia"/>
        </w:rPr>
        <w:lastRenderedPageBreak/>
        <w:t>简介</w:t>
      </w:r>
    </w:p>
    <w:p w:rsidR="00814DA0" w:rsidRDefault="00692A8C" w:rsidP="00AE4505">
      <w:pPr>
        <w:pStyle w:val="NormalIndent"/>
        <w:ind w:firstLineChars="0" w:firstLine="0"/>
        <w:rPr>
          <w:rFonts w:hint="eastAsia"/>
        </w:rPr>
      </w:pPr>
      <w:r>
        <w:tab/>
      </w:r>
      <w:r>
        <w:rPr>
          <w:rFonts w:hint="eastAsia"/>
        </w:rPr>
        <w:t>本文档是run工具的一份用户手册，基于v2.00的一次更新版本。由于上一版本的开发较为匆忙，没有提供相关的用户手册，所以本用户手册将作为正式的v2.00的工具的使用手册。正式发布的手册将没有版本的说明。</w:t>
      </w:r>
    </w:p>
    <w:p w:rsidR="00814DA0" w:rsidRDefault="00814DA0" w:rsidP="00AE4505">
      <w:pPr>
        <w:pStyle w:val="NormalIndent"/>
        <w:ind w:firstLineChars="0" w:firstLine="0"/>
      </w:pPr>
    </w:p>
    <w:p w:rsidR="00692A8C" w:rsidRDefault="00692A8C" w:rsidP="00AE4505">
      <w:pPr>
        <w:pStyle w:val="NormalIndent"/>
        <w:ind w:firstLineChars="0" w:firstLine="0"/>
      </w:pPr>
    </w:p>
    <w:p w:rsidR="00692A8C" w:rsidRDefault="00692A8C" w:rsidP="00AE4505">
      <w:pPr>
        <w:pStyle w:val="NormalIndent"/>
        <w:ind w:firstLineChars="0" w:firstLine="0"/>
      </w:pPr>
    </w:p>
    <w:p w:rsidR="00692A8C" w:rsidRDefault="00692A8C" w:rsidP="00AE4505">
      <w:pPr>
        <w:pStyle w:val="NormalIndent"/>
        <w:ind w:firstLineChars="0" w:firstLine="0"/>
      </w:pPr>
      <w:bookmarkStart w:id="5" w:name="_GoBack"/>
      <w:bookmarkEnd w:id="5"/>
    </w:p>
    <w:p w:rsidR="00814DA0" w:rsidRDefault="00814DA0" w:rsidP="00AE4505">
      <w:pPr>
        <w:pStyle w:val="NormalIndent"/>
        <w:ind w:firstLineChars="0" w:firstLine="0"/>
      </w:pPr>
    </w:p>
    <w:p w:rsidR="00814DA0" w:rsidRPr="00AE4505" w:rsidRDefault="00814DA0" w:rsidP="00AE4505">
      <w:pPr>
        <w:pStyle w:val="NormalIndent"/>
        <w:ind w:firstLineChars="0" w:firstLine="0"/>
      </w:pPr>
    </w:p>
    <w:sectPr w:rsidR="00814DA0" w:rsidRPr="00AE4505" w:rsidSect="00AE4505">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4BE" w:rsidRDefault="001B04BE">
      <w:pPr>
        <w:spacing w:before="0" w:after="0" w:line="240" w:lineRule="auto"/>
      </w:pPr>
      <w:r>
        <w:separator/>
      </w:r>
    </w:p>
  </w:endnote>
  <w:endnote w:type="continuationSeparator" w:id="0">
    <w:p w:rsidR="001B04BE" w:rsidRDefault="001B04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altName w:val="Microsoft Ya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Microsoft YaHei"/>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678" w:rsidRDefault="00B216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55" w:type="dxa"/>
      <w:tblLayout w:type="fixed"/>
      <w:tblLook w:val="04A0" w:firstRow="1" w:lastRow="0" w:firstColumn="1" w:lastColumn="0" w:noHBand="0" w:noVBand="1"/>
    </w:tblPr>
    <w:tblGrid>
      <w:gridCol w:w="3285"/>
      <w:gridCol w:w="3285"/>
      <w:gridCol w:w="3285"/>
    </w:tblGrid>
    <w:tr w:rsidR="00B21678">
      <w:tc>
        <w:tcPr>
          <w:tcW w:w="3285" w:type="dxa"/>
        </w:tcPr>
        <w:p w:rsidR="00B21678" w:rsidRDefault="00B21678">
          <w:pPr>
            <w:pStyle w:val="Footer"/>
          </w:pPr>
          <w:r>
            <w:rPr>
              <w:noProof/>
            </w:rPr>
            <mc:AlternateContent>
              <mc:Choice Requires="wps">
                <w:drawing>
                  <wp:anchor distT="0" distB="0" distL="114300" distR="114300" simplePos="0" relativeHeight="251660288" behindDoc="0" locked="0" layoutInCell="1" allowOverlap="1" wp14:anchorId="46EDFA1E" wp14:editId="32A134DB">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1678" w:rsidRDefault="00B2167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EDFA1E" id="_x0000_t202" coordsize="21600,21600" o:spt="202" path="m,l,21600r21600,l21600,xe">
                    <v:stroke joinstyle="miter"/>
                    <v:path gradientshapeok="t" o:connecttype="rect"/>
                  </v:shapetype>
                  <v:shape id="文本框 10"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" filled="f" stroked="f" strokeweight=".5pt">
                    <v:textbox style="mso-fit-shape-to-text:t" inset="0,0,0,0">
                      <w:txbxContent>
                        <w:p w:rsidR="00B21678" w:rsidRDefault="00B21678">
                          <w:pPr>
                            <w:pStyle w:val="Footer"/>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r>
            <w:rPr>
              <w:rFonts w:hint="eastAsia"/>
            </w:rPr>
            <w:t xml:space="preserve">文档版本 </w:t>
          </w:r>
          <w:r w:rsidR="00AA0E43">
            <w:fldChar w:fldCharType="begin"/>
          </w:r>
          <w:r w:rsidR="00AA0E43">
            <w:instrText xml:space="preserve"> STYLEREF Revision  \* MERGEFORMAT </w:instrText>
          </w:r>
          <w:r w:rsidR="00AA0E43">
            <w:fldChar w:fldCharType="separate"/>
          </w:r>
          <w:r w:rsidR="00692A8C">
            <w:rPr>
              <w:b/>
              <w:bCs/>
              <w:noProof/>
            </w:rPr>
            <w:t>Error! Use the Home tab to apply Revision to the text that you want to appear here.</w:t>
          </w:r>
          <w:r w:rsidR="00AA0E43">
            <w:rPr>
              <w:b/>
              <w:bCs/>
            </w:rPr>
            <w:fldChar w:fldCharType="end"/>
          </w:r>
          <w:r>
            <w:rPr>
              <w:rFonts w:hint="eastAsia"/>
            </w:rPr>
            <w:t xml:space="preserve">/ </w:t>
          </w:r>
          <w:r w:rsidR="00AA0E43">
            <w:fldChar w:fldCharType="begin"/>
          </w:r>
          <w:r w:rsidR="00AA0E43">
            <w:instrText xml:space="preserve"> STYLEREF Date  \* MERGEFORMAT </w:instrText>
          </w:r>
          <w:r w:rsidR="00AA0E43">
            <w:fldChar w:fldCharType="separate"/>
          </w:r>
          <w:r w:rsidR="00692A8C">
            <w:rPr>
              <w:b/>
              <w:bCs/>
              <w:noProof/>
            </w:rPr>
            <w:t>Error! Use the Home tab to apply Date to the text that you want to appear here.</w:t>
          </w:r>
          <w:r w:rsidR="00AA0E43">
            <w:rPr>
              <w:b/>
              <w:bCs/>
            </w:rPr>
            <w:fldChar w:fldCharType="end"/>
          </w:r>
        </w:p>
      </w:tc>
      <w:tc>
        <w:tcPr>
          <w:tcW w:w="3285" w:type="dxa"/>
        </w:tcPr>
        <w:p w:rsidR="00B21678" w:rsidRDefault="00B21678">
          <w:pPr>
            <w:pStyle w:val="Footer"/>
          </w:pPr>
          <w:r>
            <w:rPr>
              <w:rFonts w:hint="eastAsia"/>
            </w:rPr>
            <w:t>版权所有 © 杭州中天微系统有限公司</w:t>
          </w:r>
        </w:p>
      </w:tc>
      <w:tc>
        <w:tcPr>
          <w:tcW w:w="3285" w:type="dxa"/>
        </w:tcPr>
        <w:p w:rsidR="00B21678" w:rsidRDefault="00B21678">
          <w:pPr>
            <w:pStyle w:val="Footer"/>
            <w:jc w:val="right"/>
          </w:pPr>
        </w:p>
      </w:tc>
    </w:tr>
  </w:tbl>
  <w:p w:rsidR="00B21678" w:rsidRDefault="00B216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263" w:tblpY="15675"/>
      <w:tblOverlap w:val="never"/>
      <w:tblW w:w="9640" w:type="dxa"/>
      <w:tblLayout w:type="fixed"/>
      <w:tblLook w:val="04A0" w:firstRow="1" w:lastRow="0" w:firstColumn="1" w:lastColumn="0" w:noHBand="0" w:noVBand="1"/>
    </w:tblPr>
    <w:tblGrid>
      <w:gridCol w:w="3285"/>
      <w:gridCol w:w="3285"/>
      <w:gridCol w:w="3070"/>
    </w:tblGrid>
    <w:tr w:rsidR="00B21678">
      <w:tc>
        <w:tcPr>
          <w:tcW w:w="3285" w:type="dxa"/>
        </w:tcPr>
        <w:p w:rsidR="00B21678" w:rsidRDefault="00B21678">
          <w:pPr>
            <w:pStyle w:val="Footer"/>
          </w:pPr>
          <w:r>
            <w:rPr>
              <w:rFonts w:hint="eastAsia"/>
            </w:rPr>
            <w:t xml:space="preserve">文档版本 </w:t>
          </w:r>
          <w:r w:rsidR="00AA0E43">
            <w:fldChar w:fldCharType="begin"/>
          </w:r>
          <w:r w:rsidR="00AA0E43">
            <w:instrText xml:space="preserve"> STYLEREF Revision  \* MERGEFORMAT </w:instrText>
          </w:r>
          <w:r w:rsidR="00AA0E43">
            <w:fldChar w:fldCharType="separate"/>
          </w:r>
          <w:r w:rsidR="00692A8C">
            <w:rPr>
              <w:b/>
              <w:bCs/>
              <w:noProof/>
            </w:rPr>
            <w:t>Error! Use the Home tab to apply Revision to the text that you want to appear here.</w:t>
          </w:r>
          <w:r w:rsidR="00AA0E43">
            <w:rPr>
              <w:b/>
              <w:bCs/>
            </w:rPr>
            <w:fldChar w:fldCharType="end"/>
          </w:r>
          <w:r>
            <w:rPr>
              <w:rFonts w:hint="eastAsia"/>
            </w:rPr>
            <w:t xml:space="preserve"> (</w:t>
          </w:r>
          <w:r w:rsidR="00AA0E43">
            <w:fldChar w:fldCharType="begin"/>
          </w:r>
          <w:r w:rsidR="00AA0E43">
            <w:instrText xml:space="preserve"> STYLEREF Date  \* MERGEFORMAT </w:instrText>
          </w:r>
          <w:r w:rsidR="00AA0E43">
            <w:fldChar w:fldCharType="separate"/>
          </w:r>
          <w:r w:rsidR="00692A8C">
            <w:rPr>
              <w:b/>
              <w:bCs/>
              <w:noProof/>
            </w:rPr>
            <w:t>Error! Use the Home tab to apply Date to the text that you want to appear here.</w:t>
          </w:r>
          <w:r w:rsidR="00AA0E43">
            <w:rPr>
              <w:b/>
              <w:bCs/>
            </w:rPr>
            <w:fldChar w:fldCharType="end"/>
          </w:r>
          <w:r>
            <w:rPr>
              <w:rFonts w:hint="eastAsia"/>
            </w:rPr>
            <w:t>)</w:t>
          </w:r>
        </w:p>
      </w:tc>
      <w:tc>
        <w:tcPr>
          <w:tcW w:w="3285" w:type="dxa"/>
        </w:tcPr>
        <w:p w:rsidR="00B21678" w:rsidRDefault="00B21678">
          <w:pPr>
            <w:pStyle w:val="Footer"/>
          </w:pPr>
          <w:r>
            <w:rPr>
              <w:rFonts w:hint="eastAsia"/>
            </w:rPr>
            <w:t>版权所有 © 杭州中天微系统有限公司</w:t>
          </w:r>
        </w:p>
      </w:tc>
      <w:tc>
        <w:tcPr>
          <w:tcW w:w="3070" w:type="dxa"/>
        </w:tcPr>
        <w:p w:rsidR="00B21678" w:rsidRDefault="00B21678">
          <w:pPr>
            <w:pStyle w:val="Footer"/>
            <w:jc w:val="right"/>
          </w:pPr>
        </w:p>
      </w:tc>
    </w:tr>
  </w:tbl>
  <w:p w:rsidR="00B21678" w:rsidRDefault="00B216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678" w:rsidRDefault="00B216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180" w:tblpY="15287"/>
      <w:tblOverlap w:val="never"/>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5"/>
      <w:gridCol w:w="3285"/>
      <w:gridCol w:w="2580"/>
    </w:tblGrid>
    <w:tr w:rsidR="00B21678">
      <w:tc>
        <w:tcPr>
          <w:tcW w:w="3285" w:type="dxa"/>
        </w:tcPr>
        <w:p w:rsidR="00B21678" w:rsidRDefault="00B21678">
          <w:pPr>
            <w:pStyle w:val="Footer"/>
          </w:pPr>
          <w:r>
            <w:rPr>
              <w:rFonts w:hint="eastAsia"/>
            </w:rPr>
            <w:t xml:space="preserve">文档版本 </w:t>
          </w:r>
          <w:r w:rsidR="001B04BE">
            <w:rPr>
              <w:noProof/>
            </w:rPr>
            <w:fldChar w:fldCharType="begin"/>
          </w:r>
          <w:r w:rsidR="001B04BE">
            <w:rPr>
              <w:noProof/>
            </w:rPr>
            <w:instrText xml:space="preserve"> STYLEREF ReleaseRevision \* MERGEFORMAT </w:instrText>
          </w:r>
          <w:r w:rsidR="001B04BE">
            <w:rPr>
              <w:noProof/>
            </w:rPr>
            <w:fldChar w:fldCharType="separate"/>
          </w:r>
          <w:r w:rsidR="00692A8C">
            <w:rPr>
              <w:noProof/>
            </w:rPr>
            <w:t>1.0</w:t>
          </w:r>
          <w:r w:rsidR="001B04BE">
            <w:rPr>
              <w:noProof/>
            </w:rPr>
            <w:fldChar w:fldCharType="end"/>
          </w:r>
          <w:r>
            <w:rPr>
              <w:rFonts w:hint="eastAsia"/>
            </w:rPr>
            <w:t xml:space="preserve"> (</w:t>
          </w:r>
          <w:r w:rsidR="001B04BE">
            <w:rPr>
              <w:noProof/>
            </w:rPr>
            <w:fldChar w:fldCharType="begin"/>
          </w:r>
          <w:r w:rsidR="001B04BE">
            <w:rPr>
              <w:noProof/>
            </w:rPr>
            <w:instrText xml:space="preserve"> STYLEREF ReleaseDate  \* MERGEFORMAT </w:instrText>
          </w:r>
          <w:r w:rsidR="001B04BE">
            <w:rPr>
              <w:noProof/>
            </w:rPr>
            <w:fldChar w:fldCharType="separate"/>
          </w:r>
          <w:r w:rsidR="00692A8C">
            <w:rPr>
              <w:noProof/>
            </w:rPr>
            <w:t>2018-03-12</w:t>
          </w:r>
          <w:r w:rsidR="001B04BE">
            <w:rPr>
              <w:noProof/>
            </w:rPr>
            <w:fldChar w:fldCharType="end"/>
          </w:r>
          <w:r>
            <w:rPr>
              <w:rFonts w:hint="eastAsia"/>
            </w:rPr>
            <w:t>)</w:t>
          </w:r>
        </w:p>
      </w:tc>
      <w:tc>
        <w:tcPr>
          <w:tcW w:w="3285" w:type="dxa"/>
        </w:tcPr>
        <w:p w:rsidR="00B21678" w:rsidRDefault="00B21678">
          <w:pPr>
            <w:pStyle w:val="Footer"/>
          </w:pPr>
          <w:r>
            <w:rPr>
              <w:rFonts w:hint="eastAsia"/>
            </w:rPr>
            <w:t>版权所有 © 杭州中天微系统有限公司</w:t>
          </w:r>
        </w:p>
      </w:tc>
      <w:tc>
        <w:tcPr>
          <w:tcW w:w="2580" w:type="dxa"/>
          <w:vAlign w:val="center"/>
        </w:tcPr>
        <w:p w:rsidR="00B21678" w:rsidRDefault="00B21678">
          <w:pPr>
            <w:pStyle w:val="Footer"/>
            <w:jc w:val="right"/>
          </w:pPr>
        </w:p>
      </w:tc>
    </w:tr>
  </w:tbl>
  <w:p w:rsidR="00B21678" w:rsidRDefault="00B21678">
    <w:r>
      <w:rPr>
        <w:noProof/>
        <w:sz w:val="18"/>
      </w:rPr>
      <mc:AlternateContent>
        <mc:Choice Requires="wps">
          <w:drawing>
            <wp:anchor distT="0" distB="0" distL="114300" distR="114300" simplePos="0" relativeHeight="251657728" behindDoc="0" locked="0" layoutInCell="1" allowOverlap="1" wp14:anchorId="4F569A59" wp14:editId="486C198E">
              <wp:simplePos x="0" y="0"/>
              <wp:positionH relativeFrom="margin">
                <wp:posOffset>6005830</wp:posOffset>
              </wp:positionH>
              <wp:positionV relativeFrom="paragraph">
                <wp:posOffset>-88265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1678" w:rsidRDefault="00B21678">
                          <w:pPr>
                            <w:pStyle w:val="Footer"/>
                            <w:widowControl w:val="0"/>
                            <w:jc w:val="right"/>
                          </w:pPr>
                          <w:r>
                            <w:fldChar w:fldCharType="begin"/>
                          </w:r>
                          <w:r>
                            <w:instrText xml:space="preserve"> PAGE \* MERGEFORMAT </w:instrText>
                          </w:r>
                          <w:r>
                            <w:fldChar w:fldCharType="separate"/>
                          </w:r>
                          <w:r w:rsidR="00BC3F0F">
                            <w:rPr>
                              <w:noProof/>
                            </w:rP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569A59" id="_x0000_t202" coordsize="21600,21600" o:spt="202" path="m,l,21600r21600,l21600,xe">
              <v:stroke joinstyle="miter"/>
              <v:path gradientshapeok="t" o:connecttype="rect"/>
            </v:shapetype>
            <v:shape id="文本框 3" o:spid="_x0000_s1028" type="#_x0000_t202" style="position:absolute;margin-left:472.9pt;margin-top:-6.95pt;width:2in;height:2in;z-index:2516577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" filled="f" stroked="f" strokeweight=".5pt">
              <v:textbox style="mso-fit-shape-to-text:t" inset="0,0,0,0">
                <w:txbxContent>
                  <w:p w:rsidR="00B21678" w:rsidRDefault="00B21678">
                    <w:pPr>
                      <w:pStyle w:val="Footer"/>
                      <w:widowControl w:val="0"/>
                      <w:jc w:val="right"/>
                    </w:pPr>
                    <w:r>
                      <w:fldChar w:fldCharType="begin"/>
                    </w:r>
                    <w:r>
                      <w:instrText xml:space="preserve"> PAGE \* MERGEFORMAT </w:instrText>
                    </w:r>
                    <w:r>
                      <w:fldChar w:fldCharType="separate"/>
                    </w:r>
                    <w:r w:rsidR="00BC3F0F">
                      <w:rPr>
                        <w:noProof/>
                      </w:rPr>
                      <w:t>III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4BE" w:rsidRDefault="001B04BE">
      <w:pPr>
        <w:spacing w:before="0" w:after="0" w:line="240" w:lineRule="auto"/>
      </w:pPr>
      <w:r>
        <w:separator/>
      </w:r>
    </w:p>
  </w:footnote>
  <w:footnote w:type="continuationSeparator" w:id="0">
    <w:p w:rsidR="001B04BE" w:rsidRDefault="001B04B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678" w:rsidRDefault="00B216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221" w:tblpY="580"/>
      <w:tblOverlap w:val="never"/>
      <w:tblW w:w="965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8"/>
      <w:gridCol w:w="4762"/>
      <w:gridCol w:w="3083"/>
    </w:tblGrid>
    <w:tr w:rsidR="00B21678">
      <w:trPr>
        <w:trHeight w:val="1055"/>
      </w:trPr>
      <w:tc>
        <w:tcPr>
          <w:tcW w:w="1808" w:type="dxa"/>
          <w:vAlign w:val="bottom"/>
        </w:tcPr>
        <w:p w:rsidR="00B21678" w:rsidRDefault="00B21678">
          <w:pPr>
            <w:widowControl/>
            <w:spacing w:before="0" w:after="0"/>
            <w:jc w:val="left"/>
          </w:pPr>
          <w:r>
            <w:rPr>
              <w:rFonts w:hint="eastAsia"/>
              <w:noProof/>
            </w:rPr>
            <w:drawing>
              <wp:inline distT="0" distB="0" distL="114300" distR="114300" wp14:anchorId="50CC0A3E" wp14:editId="3EB1D2BA">
                <wp:extent cx="943610" cy="591820"/>
                <wp:effectExtent l="0" t="0" r="8890" b="17780"/>
                <wp:docPr id="6" name="图片 6" descr="文档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档页眉"/>
                        <pic:cNvPicPr>
                          <a:picLocks noChangeAspect="1"/>
                        </pic:cNvPicPr>
                      </pic:nvPicPr>
                      <pic:blipFill>
                        <a:blip r:embed="rId1"/>
                        <a:stretch>
                          <a:fillRect/>
                        </a:stretch>
                      </pic:blipFill>
                      <pic:spPr>
                        <a:xfrm>
                          <a:off x="0" y="0"/>
                          <a:ext cx="943610" cy="591820"/>
                        </a:xfrm>
                        <a:prstGeom prst="rect">
                          <a:avLst/>
                        </a:prstGeom>
                      </pic:spPr>
                    </pic:pic>
                  </a:graphicData>
                </a:graphic>
              </wp:inline>
            </w:drawing>
          </w:r>
        </w:p>
      </w:tc>
      <w:tc>
        <w:tcPr>
          <w:tcW w:w="4762" w:type="dxa"/>
          <w:vAlign w:val="bottom"/>
        </w:tcPr>
        <w:p w:rsidR="00B21678" w:rsidRDefault="001B04BE">
          <w:pPr>
            <w:widowControl/>
            <w:spacing w:before="0" w:after="0"/>
          </w:pPr>
          <w:r>
            <w:rPr>
              <w:noProof/>
            </w:rPr>
            <w:fldChar w:fldCharType="begin"/>
          </w:r>
          <w:r>
            <w:rPr>
              <w:noProof/>
            </w:rPr>
            <w:instrText xml:space="preserve"> STYLEREF ProductOrService  \* MERGEFORMAT </w:instrText>
          </w:r>
          <w:r>
            <w:rPr>
              <w:noProof/>
            </w:rPr>
            <w:fldChar w:fldCharType="separate"/>
          </w:r>
          <w:r w:rsidR="00692A8C">
            <w:rPr>
              <w:noProof/>
            </w:rPr>
            <w:t>TestPlan Template</w:t>
          </w:r>
          <w:r>
            <w:rPr>
              <w:noProof/>
            </w:rPr>
            <w:fldChar w:fldCharType="end"/>
          </w:r>
        </w:p>
        <w:p w:rsidR="00B21678" w:rsidRDefault="00AA0E43">
          <w:pPr>
            <w:widowControl/>
            <w:spacing w:before="0" w:after="0"/>
          </w:pPr>
          <w:r>
            <w:fldChar w:fldCharType="begin"/>
          </w:r>
          <w:r>
            <w:instrText xml:space="preserve"> STYLEREF DocTypeName  \* MERGEFORMAT </w:instrText>
          </w:r>
          <w:r>
            <w:fldChar w:fldCharType="separate"/>
          </w:r>
          <w:r w:rsidR="00692A8C">
            <w:rPr>
              <w:b/>
              <w:bCs/>
              <w:noProof/>
            </w:rPr>
            <w:t>Error! Use the Home tab to apply DocTypeName to the text that you want to appear here.</w:t>
          </w:r>
          <w:r>
            <w:rPr>
              <w:b/>
              <w:bCs/>
            </w:rPr>
            <w:fldChar w:fldCharType="end"/>
          </w:r>
        </w:p>
      </w:tc>
      <w:tc>
        <w:tcPr>
          <w:tcW w:w="3083" w:type="dxa"/>
          <w:vAlign w:val="bottom"/>
        </w:tcPr>
        <w:p w:rsidR="00B21678" w:rsidRDefault="00B21678">
          <w:pPr>
            <w:widowControl/>
            <w:spacing w:before="0" w:after="0"/>
            <w:jc w:val="right"/>
          </w:pPr>
          <w:r>
            <w:rPr>
              <w:rFonts w:hint="eastAsia"/>
            </w:rPr>
            <w:fldChar w:fldCharType="begin"/>
          </w:r>
          <w:r>
            <w:rPr>
              <w:rFonts w:hint="eastAsia"/>
            </w:rPr>
            <w:instrText xml:space="preserve"> STYLEREF Contents </w:instrText>
          </w:r>
          <w:r>
            <w:rPr>
              <w:rFonts w:hint="eastAsia"/>
            </w:rPr>
            <w:fldChar w:fldCharType="separate"/>
          </w:r>
          <w:r w:rsidR="00692A8C">
            <w:rPr>
              <w:noProof/>
            </w:rPr>
            <w:t>Revision History</w:t>
          </w:r>
          <w:r>
            <w:rPr>
              <w:rFonts w:hint="eastAsia"/>
            </w:rPr>
            <w:fldChar w:fldCharType="end"/>
          </w:r>
        </w:p>
      </w:tc>
    </w:tr>
  </w:tbl>
  <w:p w:rsidR="00B21678" w:rsidRDefault="00B216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221" w:tblpY="580"/>
      <w:tblOverlap w:val="never"/>
      <w:tblW w:w="965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8"/>
      <w:gridCol w:w="4762"/>
      <w:gridCol w:w="3083"/>
    </w:tblGrid>
    <w:tr w:rsidR="00B21678">
      <w:trPr>
        <w:trHeight w:val="1055"/>
      </w:trPr>
      <w:tc>
        <w:tcPr>
          <w:tcW w:w="1808" w:type="dxa"/>
          <w:vAlign w:val="bottom"/>
        </w:tcPr>
        <w:p w:rsidR="00B21678" w:rsidRDefault="00B21678">
          <w:pPr>
            <w:widowControl/>
            <w:spacing w:before="0" w:after="0"/>
            <w:jc w:val="left"/>
          </w:pPr>
          <w:r>
            <w:rPr>
              <w:rFonts w:hint="eastAsia"/>
              <w:noProof/>
            </w:rPr>
            <w:drawing>
              <wp:inline distT="0" distB="0" distL="114300" distR="114300" wp14:anchorId="6D7574DF" wp14:editId="4E117B82">
                <wp:extent cx="943610" cy="591820"/>
                <wp:effectExtent l="0" t="0" r="8890" b="17780"/>
                <wp:docPr id="26" name="图片 26" descr="文档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文档页眉"/>
                        <pic:cNvPicPr>
                          <a:picLocks noChangeAspect="1"/>
                        </pic:cNvPicPr>
                      </pic:nvPicPr>
                      <pic:blipFill>
                        <a:blip r:embed="rId1"/>
                        <a:stretch>
                          <a:fillRect/>
                        </a:stretch>
                      </pic:blipFill>
                      <pic:spPr>
                        <a:xfrm>
                          <a:off x="0" y="0"/>
                          <a:ext cx="943610" cy="591820"/>
                        </a:xfrm>
                        <a:prstGeom prst="rect">
                          <a:avLst/>
                        </a:prstGeom>
                      </pic:spPr>
                    </pic:pic>
                  </a:graphicData>
                </a:graphic>
              </wp:inline>
            </w:drawing>
          </w:r>
        </w:p>
      </w:tc>
      <w:tc>
        <w:tcPr>
          <w:tcW w:w="4762" w:type="dxa"/>
          <w:vAlign w:val="bottom"/>
        </w:tcPr>
        <w:p w:rsidR="00B21678" w:rsidRDefault="001B04BE">
          <w:pPr>
            <w:widowControl/>
            <w:spacing w:before="0" w:after="0"/>
          </w:pPr>
          <w:r>
            <w:rPr>
              <w:noProof/>
            </w:rPr>
            <w:fldChar w:fldCharType="begin"/>
          </w:r>
          <w:r>
            <w:rPr>
              <w:noProof/>
            </w:rPr>
            <w:instrText xml:space="preserve"> STYLEREF ProductOrService  \* MERGEFORMAT </w:instrText>
          </w:r>
          <w:r>
            <w:rPr>
              <w:noProof/>
            </w:rPr>
            <w:fldChar w:fldCharType="separate"/>
          </w:r>
          <w:r w:rsidR="00692A8C">
            <w:rPr>
              <w:noProof/>
            </w:rPr>
            <w:t>TestPlan Template</w:t>
          </w:r>
          <w:r>
            <w:rPr>
              <w:noProof/>
            </w:rPr>
            <w:fldChar w:fldCharType="end"/>
          </w:r>
        </w:p>
        <w:p w:rsidR="00B21678" w:rsidRDefault="00AA0E43">
          <w:pPr>
            <w:widowControl/>
            <w:spacing w:before="0" w:after="0"/>
          </w:pPr>
          <w:r>
            <w:fldChar w:fldCharType="begin"/>
          </w:r>
          <w:r>
            <w:instrText xml:space="preserve"> STYLEREF DocTypeName  \* MERGEFORMAT </w:instrText>
          </w:r>
          <w:r>
            <w:fldChar w:fldCharType="separate"/>
          </w:r>
          <w:r w:rsidR="00692A8C">
            <w:rPr>
              <w:b/>
              <w:bCs/>
              <w:noProof/>
            </w:rPr>
            <w:t>Error! Use the Home tab to apply DocTypeName to the text that you want to appear here.</w:t>
          </w:r>
          <w:r>
            <w:rPr>
              <w:b/>
              <w:bCs/>
            </w:rPr>
            <w:fldChar w:fldCharType="end"/>
          </w:r>
        </w:p>
      </w:tc>
      <w:tc>
        <w:tcPr>
          <w:tcW w:w="3083" w:type="dxa"/>
          <w:vAlign w:val="bottom"/>
        </w:tcPr>
        <w:p w:rsidR="00B21678" w:rsidRDefault="00B21678">
          <w:pPr>
            <w:widowControl/>
            <w:spacing w:before="0" w:after="0"/>
            <w:jc w:val="right"/>
          </w:pPr>
          <w:r>
            <w:rPr>
              <w:rFonts w:hint="eastAsia"/>
            </w:rPr>
            <w:fldChar w:fldCharType="begin"/>
          </w:r>
          <w:r>
            <w:rPr>
              <w:rFonts w:hint="eastAsia"/>
            </w:rPr>
            <w:instrText xml:space="preserve"> STYLEREF Contents </w:instrText>
          </w:r>
          <w:r>
            <w:rPr>
              <w:rFonts w:hint="eastAsia"/>
            </w:rPr>
            <w:fldChar w:fldCharType="separate"/>
          </w:r>
          <w:r w:rsidR="00692A8C">
            <w:rPr>
              <w:noProof/>
            </w:rPr>
            <w:t>Revision History</w:t>
          </w:r>
          <w:r>
            <w:rPr>
              <w:rFonts w:hint="eastAsia"/>
            </w:rPr>
            <w:fldChar w:fldCharType="end"/>
          </w:r>
        </w:p>
      </w:tc>
    </w:tr>
  </w:tbl>
  <w:p w:rsidR="00B21678" w:rsidRDefault="00B216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678" w:rsidRDefault="00B216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0" w:rightFromText="180" w:vertAnchor="page" w:horzAnchor="page" w:tblpX="1245" w:tblpY="654"/>
      <w:tblOverlap w:val="never"/>
      <w:tblW w:w="965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4"/>
      <w:gridCol w:w="4376"/>
      <w:gridCol w:w="3080"/>
    </w:tblGrid>
    <w:tr w:rsidR="00B21678">
      <w:trPr>
        <w:trHeight w:val="633"/>
      </w:trPr>
      <w:tc>
        <w:tcPr>
          <w:tcW w:w="2194" w:type="dxa"/>
          <w:vAlign w:val="bottom"/>
        </w:tcPr>
        <w:p w:rsidR="00B21678" w:rsidRDefault="00B21678">
          <w:pPr>
            <w:widowControl/>
            <w:spacing w:before="0" w:after="0"/>
            <w:jc w:val="left"/>
          </w:pPr>
          <w:r>
            <w:rPr>
              <w:noProof/>
            </w:rPr>
            <w:drawing>
              <wp:inline distT="0" distB="0" distL="114300" distR="114300" wp14:anchorId="0FBC04AB" wp14:editId="3B0BD0D0">
                <wp:extent cx="1247140" cy="314960"/>
                <wp:effectExtent l="0" t="0" r="1016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
                        <a:stretch>
                          <a:fillRect/>
                        </a:stretch>
                      </pic:blipFill>
                      <pic:spPr>
                        <a:xfrm>
                          <a:off x="0" y="0"/>
                          <a:ext cx="1247140" cy="314960"/>
                        </a:xfrm>
                        <a:prstGeom prst="rect">
                          <a:avLst/>
                        </a:prstGeom>
                        <a:noFill/>
                        <a:ln w="9525">
                          <a:noFill/>
                        </a:ln>
                      </pic:spPr>
                    </pic:pic>
                  </a:graphicData>
                </a:graphic>
              </wp:inline>
            </w:drawing>
          </w:r>
        </w:p>
      </w:tc>
      <w:tc>
        <w:tcPr>
          <w:tcW w:w="4376" w:type="dxa"/>
          <w:vAlign w:val="bottom"/>
        </w:tcPr>
        <w:p w:rsidR="00B21678" w:rsidRDefault="001B04BE">
          <w:pPr>
            <w:widowControl/>
            <w:spacing w:before="0" w:after="0"/>
          </w:pPr>
          <w:r>
            <w:rPr>
              <w:noProof/>
            </w:rPr>
            <w:fldChar w:fldCharType="begin"/>
          </w:r>
          <w:r>
            <w:rPr>
              <w:noProof/>
            </w:rPr>
            <w:instrText xml:space="preserve"> STYLEREF ProductOrService  \* MERGEFORMAT </w:instrText>
          </w:r>
          <w:r>
            <w:rPr>
              <w:noProof/>
            </w:rPr>
            <w:fldChar w:fldCharType="separate"/>
          </w:r>
          <w:r w:rsidR="00692A8C">
            <w:rPr>
              <w:noProof/>
            </w:rPr>
            <w:t>TestPlan Template</w:t>
          </w:r>
          <w:r>
            <w:rPr>
              <w:noProof/>
            </w:rPr>
            <w:fldChar w:fldCharType="end"/>
          </w:r>
        </w:p>
        <w:p w:rsidR="00B21678" w:rsidRDefault="001B04BE">
          <w:pPr>
            <w:widowControl/>
            <w:spacing w:before="0" w:after="0"/>
          </w:pPr>
          <w:r>
            <w:rPr>
              <w:noProof/>
            </w:rPr>
            <w:fldChar w:fldCharType="begin"/>
          </w:r>
          <w:r>
            <w:rPr>
              <w:noProof/>
            </w:rPr>
            <w:instrText xml:space="preserve"> STYLEREF DocName \* MERGEFORMAT </w:instrText>
          </w:r>
          <w:r>
            <w:rPr>
              <w:noProof/>
            </w:rPr>
            <w:fldChar w:fldCharType="separate"/>
          </w:r>
          <w:r w:rsidR="00692A8C">
            <w:rPr>
              <w:noProof/>
            </w:rPr>
            <w:t>Project</w:t>
          </w:r>
          <w:r>
            <w:rPr>
              <w:noProof/>
            </w:rPr>
            <w:fldChar w:fldCharType="end"/>
          </w:r>
        </w:p>
      </w:tc>
      <w:tc>
        <w:tcPr>
          <w:tcW w:w="3080" w:type="dxa"/>
          <w:vAlign w:val="bottom"/>
        </w:tcPr>
        <w:p w:rsidR="00B21678" w:rsidRDefault="001B04BE">
          <w:pPr>
            <w:widowControl/>
            <w:spacing w:before="0" w:after="0"/>
            <w:jc w:val="right"/>
          </w:pPr>
          <w:r>
            <w:rPr>
              <w:noProof/>
            </w:rPr>
            <w:fldChar w:fldCharType="begin"/>
          </w:r>
          <w:r>
            <w:rPr>
              <w:noProof/>
            </w:rPr>
            <w:instrText xml:space="preserve"> STYLEREF Security  \* MERGEFORMAT </w:instrText>
          </w:r>
          <w:r>
            <w:rPr>
              <w:noProof/>
            </w:rPr>
            <w:fldChar w:fldCharType="separate"/>
          </w:r>
          <w:r w:rsidR="00692A8C">
            <w:rPr>
              <w:noProof/>
            </w:rPr>
            <w:t>Confidential</w:t>
          </w:r>
          <w:r>
            <w:rPr>
              <w:noProof/>
            </w:rPr>
            <w:fldChar w:fldCharType="end"/>
          </w:r>
        </w:p>
      </w:tc>
    </w:tr>
  </w:tbl>
  <w:p w:rsidR="00B21678" w:rsidRDefault="00B216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40B0E"/>
    <w:multiLevelType w:val="singleLevel"/>
    <w:tmpl w:val="59A40B0E"/>
    <w:lvl w:ilvl="0">
      <w:start w:val="2"/>
      <w:numFmt w:val="decimal"/>
      <w:suff w:val="space"/>
      <w:lvlText w:val="%1."/>
      <w:lvlJc w:val="left"/>
    </w:lvl>
  </w:abstractNum>
  <w:abstractNum w:abstractNumId="1" w15:restartNumberingAfterBreak="0">
    <w:nsid w:val="59AF7E99"/>
    <w:multiLevelType w:val="multilevel"/>
    <w:tmpl w:val="59AF7E99"/>
    <w:lvl w:ilvl="0">
      <w:start w:val="1"/>
      <w:numFmt w:val="decimal"/>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SimHei"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hint="default"/>
        <w:b w:val="0"/>
        <w:bCs w:val="0"/>
        <w:i w:val="0"/>
        <w:iCs w:val="0"/>
        <w:caps w:val="0"/>
        <w:smallCaps w:val="0"/>
        <w:strike w:val="0"/>
        <w:dstrike w:val="0"/>
        <w:vanish w:val="0"/>
        <w:color w:val="000000"/>
        <w:spacing w:val="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SimHei" w:hAnsi="Book Antiqua" w:cs="Arial" w:hint="default"/>
        <w:b w:val="0"/>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5"/>
      <w:lvlJc w:val="left"/>
      <w:pPr>
        <w:ind w:left="0" w:firstLine="0"/>
      </w:pPr>
      <w:rPr>
        <w:rFonts w:ascii="Times New Roman" w:eastAsia="SimHei" w:hAnsi="Times New Roman" w:cs="Times New Roman" w:hint="default"/>
        <w:b/>
        <w:bCs/>
        <w:i w:val="0"/>
        <w:iCs w:val="0"/>
        <w:sz w:val="24"/>
        <w:szCs w:val="24"/>
        <w:u w:val="none"/>
      </w:rPr>
    </w:lvl>
    <w:lvl w:ilvl="5">
      <w:start w:val="1"/>
      <w:numFmt w:val="decimal"/>
      <w:lvlText w:val="Step %6"/>
      <w:lvlJc w:val="right"/>
      <w:pPr>
        <w:tabs>
          <w:tab w:val="left" w:pos="1701"/>
        </w:tabs>
        <w:ind w:left="1701" w:hanging="159"/>
      </w:pPr>
      <w:rPr>
        <w:rFonts w:ascii="Book Antiqua" w:eastAsia="SimHei" w:hAnsi="Book Antiqua" w:cs="Times New Roman" w:hint="default"/>
        <w:b w:val="0"/>
        <w:bCs/>
        <w:i w:val="0"/>
        <w:iCs w:val="0"/>
        <w:color w:val="auto"/>
        <w:sz w:val="21"/>
        <w:szCs w:val="21"/>
      </w:rPr>
    </w:lvl>
    <w:lvl w:ilvl="6">
      <w:start w:val="1"/>
      <w:numFmt w:val="lowerLetter"/>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SimHei"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SimHei" w:hAnsi="Times New Roman" w:hint="default"/>
        <w:b w:val="0"/>
        <w:bCs/>
        <w:i w:val="0"/>
        <w:iCs w:val="0"/>
        <w:color w:val="auto"/>
        <w:sz w:val="21"/>
        <w:szCs w:val="21"/>
      </w:rPr>
    </w:lvl>
  </w:abstractNum>
  <w:abstractNum w:abstractNumId="2" w15:restartNumberingAfterBreak="0">
    <w:nsid w:val="59AF9950"/>
    <w:multiLevelType w:val="multilevel"/>
    <w:tmpl w:val="59AF9950"/>
    <w:lvl w:ilvl="0">
      <w:start w:val="1"/>
      <w:numFmt w:val="decimal"/>
      <w:lvlText w:val="%1."/>
      <w:lvlJc w:val="left"/>
      <w:pPr>
        <w:ind w:left="432" w:hanging="432"/>
      </w:pPr>
      <w:rPr>
        <w:rFonts w:hint="default"/>
        <w:sz w:val="120"/>
        <w:szCs w:val="120"/>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3" w15:restartNumberingAfterBreak="0">
    <w:nsid w:val="59AF9A9E"/>
    <w:multiLevelType w:val="multilevel"/>
    <w:tmpl w:val="59AF9A9E"/>
    <w:lvl w:ilvl="0">
      <w:start w:val="1"/>
      <w:numFmt w:val="decimal"/>
      <w:suff w:val="nothing"/>
      <w:lvlText w:val="%1 "/>
      <w:lvlJc w:val="left"/>
      <w:pPr>
        <w:ind w:left="0" w:firstLine="0"/>
      </w:pPr>
      <w:rPr>
        <w:rFonts w:ascii="Book Antiqua" w:eastAsia="SimHei"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SimHei"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suff w:val="nothing"/>
      <w:lvlText w:val="%1.%2.%3 "/>
      <w:lvlJc w:val="left"/>
      <w:pPr>
        <w:tabs>
          <w:tab w:val="left" w:pos="0"/>
        </w:tabs>
        <w:ind w:left="0" w:firstLine="0"/>
      </w:pPr>
      <w:rPr>
        <w:rFonts w:ascii="Book Antiqua" w:eastAsia="SimHei" w:hAnsi="Book Antiqua" w:hint="default"/>
        <w:b w:val="0"/>
        <w:bCs w:val="0"/>
        <w:i w:val="0"/>
        <w:iCs w:val="0"/>
        <w:caps w:val="0"/>
        <w:smallCaps w:val="0"/>
        <w:strike w:val="0"/>
        <w:dstrike w:val="0"/>
        <w:vanish w:val="0"/>
        <w:color w:val="000000"/>
        <w:spacing w:val="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SimHei" w:hAnsi="Book Antiqua" w:cs="Arial" w:hint="default"/>
        <w:b w:val="0"/>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BlockLabel"/>
      <w:suff w:val="nothing"/>
      <w:lvlText w:val="%5"/>
      <w:lvlJc w:val="left"/>
      <w:pPr>
        <w:ind w:left="0" w:firstLine="0"/>
      </w:pPr>
      <w:rPr>
        <w:rFonts w:ascii="Times New Roman" w:eastAsia="SimHei" w:hAnsi="Times New Roman" w:cs="Times New Roman" w:hint="default"/>
        <w:b/>
        <w:bCs/>
        <w:i w:val="0"/>
        <w:iCs w:val="0"/>
        <w:sz w:val="24"/>
        <w:szCs w:val="24"/>
        <w:u w:val="none"/>
      </w:rPr>
    </w:lvl>
    <w:lvl w:ilvl="5">
      <w:start w:val="1"/>
      <w:numFmt w:val="decimal"/>
      <w:pStyle w:val="Step"/>
      <w:lvlText w:val="Step %6"/>
      <w:lvlJc w:val="right"/>
      <w:pPr>
        <w:tabs>
          <w:tab w:val="left" w:pos="1701"/>
        </w:tabs>
        <w:ind w:left="1701" w:hanging="159"/>
      </w:pPr>
      <w:rPr>
        <w:rFonts w:ascii="Book Antiqua" w:eastAsia="SimHei" w:hAnsi="Book Antiqua" w:cs="Times New Roman" w:hint="default"/>
        <w:b w:val="0"/>
        <w:bCs/>
        <w:i w:val="0"/>
        <w:iCs w:val="0"/>
        <w:color w:val="auto"/>
        <w:sz w:val="21"/>
        <w:szCs w:val="21"/>
      </w:rPr>
    </w:lvl>
    <w:lvl w:ilvl="6">
      <w:start w:val="1"/>
      <w:numFmt w:val="lowerLetter"/>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tabs>
          <w:tab w:val="left" w:pos="0"/>
        </w:tabs>
        <w:ind w:left="1701" w:firstLine="0"/>
      </w:pPr>
      <w:rPr>
        <w:rFonts w:ascii="SimSun" w:eastAsia="SimSun" w:hAnsi="SimSun" w:cs="SimSun"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1-%9"/>
      <w:lvlJc w:val="left"/>
      <w:pPr>
        <w:tabs>
          <w:tab w:val="left" w:pos="0"/>
        </w:tabs>
        <w:ind w:left="1701" w:firstLine="0"/>
      </w:pPr>
      <w:rPr>
        <w:rFonts w:ascii="Times New Roman" w:eastAsia="SimHei" w:hAnsi="Times New Roman" w:hint="default"/>
        <w:b w:val="0"/>
        <w:bCs/>
        <w:i w:val="0"/>
        <w:iCs w:val="0"/>
        <w:color w:val="auto"/>
        <w:sz w:val="21"/>
        <w:szCs w:val="21"/>
      </w:rPr>
    </w:lvl>
  </w:abstractNum>
  <w:abstractNum w:abstractNumId="4" w15:restartNumberingAfterBreak="0">
    <w:nsid w:val="59AFFFA7"/>
    <w:multiLevelType w:val="singleLevel"/>
    <w:tmpl w:val="59AFFFA7"/>
    <w:lvl w:ilvl="0">
      <w:start w:val="1"/>
      <w:numFmt w:val="decimal"/>
      <w:lvlText w:val="%1."/>
      <w:lvlJc w:val="left"/>
      <w:pPr>
        <w:ind w:left="425" w:hanging="425"/>
      </w:pPr>
      <w:rPr>
        <w:rFonts w:hint="default"/>
      </w:rPr>
    </w:lvl>
  </w:abstractNum>
  <w:abstractNum w:abstractNumId="5" w15:restartNumberingAfterBreak="0">
    <w:nsid w:val="59B0019E"/>
    <w:multiLevelType w:val="singleLevel"/>
    <w:tmpl w:val="59B0019E"/>
    <w:lvl w:ilvl="0">
      <w:start w:val="1"/>
      <w:numFmt w:val="decimal"/>
      <w:lvlText w:val="%1."/>
      <w:lvlJc w:val="left"/>
      <w:pPr>
        <w:ind w:left="425" w:hanging="425"/>
      </w:pPr>
      <w:rPr>
        <w:rFonts w:hint="default"/>
      </w:rPr>
    </w:lvl>
  </w:abstractNum>
  <w:abstractNum w:abstractNumId="6" w15:restartNumberingAfterBreak="0">
    <w:nsid w:val="59B01358"/>
    <w:multiLevelType w:val="singleLevel"/>
    <w:tmpl w:val="59B01358"/>
    <w:lvl w:ilvl="0">
      <w:start w:val="1"/>
      <w:numFmt w:val="decimal"/>
      <w:lvlText w:val="%1."/>
      <w:lvlJc w:val="left"/>
      <w:pPr>
        <w:ind w:left="425" w:hanging="425"/>
      </w:pPr>
      <w:rPr>
        <w:rFonts w:hint="default"/>
      </w:rPr>
    </w:lvl>
  </w:abstractNum>
  <w:abstractNum w:abstractNumId="7" w15:restartNumberingAfterBreak="0">
    <w:nsid w:val="59B013E7"/>
    <w:multiLevelType w:val="singleLevel"/>
    <w:tmpl w:val="59B013E7"/>
    <w:lvl w:ilvl="0">
      <w:start w:val="1"/>
      <w:numFmt w:val="decimal"/>
      <w:lvlText w:val="%1."/>
      <w:lvlJc w:val="left"/>
      <w:pPr>
        <w:ind w:left="425" w:hanging="425"/>
      </w:pPr>
      <w:rPr>
        <w:rFonts w:hint="default"/>
      </w:rPr>
    </w:lvl>
  </w:abstractNum>
  <w:abstractNum w:abstractNumId="8" w15:restartNumberingAfterBreak="0">
    <w:nsid w:val="59CB53A9"/>
    <w:multiLevelType w:val="multilevel"/>
    <w:tmpl w:val="59CB53A9"/>
    <w:lvl w:ilvl="0">
      <w:start w:val="1"/>
      <w:numFmt w:val="decimal"/>
      <w:pStyle w:val="Heading1"/>
      <w:suff w:val="nothing"/>
      <w:lvlText w:val="%1 "/>
      <w:lvlJc w:val="left"/>
      <w:pPr>
        <w:tabs>
          <w:tab w:val="left" w:pos="0"/>
        </w:tabs>
        <w:ind w:left="432" w:hanging="432"/>
      </w:pPr>
      <w:rPr>
        <w:rFonts w:ascii="Arial" w:eastAsia="SimSun" w:hAnsi="Arial" w:cs="Arial" w:hint="default"/>
        <w:b/>
        <w:bCs/>
        <w:sz w:val="96"/>
        <w:szCs w:val="96"/>
      </w:rPr>
    </w:lvl>
    <w:lvl w:ilvl="1">
      <w:start w:val="1"/>
      <w:numFmt w:val="decimal"/>
      <w:pStyle w:val="Heading2"/>
      <w:suff w:val="nothing"/>
      <w:lvlText w:val="%1.%2 "/>
      <w:lvlJc w:val="left"/>
      <w:pPr>
        <w:tabs>
          <w:tab w:val="left" w:pos="0"/>
        </w:tabs>
        <w:ind w:left="0" w:firstLine="0"/>
      </w:pPr>
      <w:rPr>
        <w:rFonts w:ascii="Arial" w:eastAsia="SimHei" w:hAnsi="Arial" w:cs="Arial" w:hint="default"/>
        <w:sz w:val="30"/>
      </w:rPr>
    </w:lvl>
    <w:lvl w:ilvl="2">
      <w:start w:val="1"/>
      <w:numFmt w:val="decimal"/>
      <w:pStyle w:val="Heading3"/>
      <w:suff w:val="nothing"/>
      <w:lvlText w:val="%1.%2.%3 "/>
      <w:lvlJc w:val="left"/>
      <w:pPr>
        <w:tabs>
          <w:tab w:val="left" w:pos="0"/>
        </w:tabs>
        <w:ind w:left="0" w:firstLine="0"/>
      </w:pPr>
      <w:rPr>
        <w:rFonts w:ascii="Arial" w:eastAsia="SimHei" w:hAnsi="Arial" w:cs="Arial" w:hint="default"/>
        <w:sz w:val="30"/>
        <w:szCs w:val="30"/>
      </w:rPr>
    </w:lvl>
    <w:lvl w:ilvl="3">
      <w:start w:val="1"/>
      <w:numFmt w:val="decimal"/>
      <w:pStyle w:val="Heading4"/>
      <w:suff w:val="nothing"/>
      <w:lvlText w:val="%1.%2.%3.%4 "/>
      <w:lvlJc w:val="left"/>
      <w:pPr>
        <w:tabs>
          <w:tab w:val="left" w:pos="0"/>
        </w:tabs>
        <w:ind w:left="0" w:firstLine="0"/>
      </w:pPr>
      <w:rPr>
        <w:rFonts w:ascii="Arial" w:eastAsia="SimSun" w:hAnsi="Arial" w:cs="Arial" w:hint="default"/>
        <w:sz w:val="28"/>
        <w:szCs w:val="28"/>
      </w:rPr>
    </w:lvl>
    <w:lvl w:ilvl="4">
      <w:start w:val="1"/>
      <w:numFmt w:val="decimal"/>
      <w:pStyle w:val="Heading5"/>
      <w:lvlText w:val="%1.%2.%3.%4.%5"/>
      <w:lvlJc w:val="left"/>
      <w:pPr>
        <w:tabs>
          <w:tab w:val="left" w:pos="420"/>
        </w:tabs>
        <w:ind w:left="1008" w:hanging="1008"/>
      </w:pPr>
      <w:rPr>
        <w:rFonts w:ascii="Arial" w:eastAsia="SimSun" w:hAnsi="Arial" w:cs="Arial" w:hint="default"/>
      </w:rPr>
    </w:lvl>
    <w:lvl w:ilvl="5">
      <w:start w:val="1"/>
      <w:numFmt w:val="decimal"/>
      <w:pStyle w:val="Heading6"/>
      <w:lvlText w:val="%1.%2.%3.%4.%5.%6"/>
      <w:lvlJc w:val="left"/>
      <w:pPr>
        <w:tabs>
          <w:tab w:val="left" w:pos="1152"/>
        </w:tabs>
        <w:ind w:left="1152" w:hanging="1152"/>
      </w:pPr>
      <w:rPr>
        <w:rFonts w:ascii="SimSun" w:eastAsia="SimSun" w:hAnsi="SimSun" w:cs="SimSun" w:hint="default"/>
      </w:rPr>
    </w:lvl>
    <w:lvl w:ilvl="6">
      <w:start w:val="1"/>
      <w:numFmt w:val="decimal"/>
      <w:lvlRestart w:val="1"/>
      <w:pStyle w:val="Heading7"/>
      <w:lvlText w:val="表 %1.%7"/>
      <w:lvlJc w:val="left"/>
      <w:pPr>
        <w:tabs>
          <w:tab w:val="left" w:pos="420"/>
        </w:tabs>
        <w:ind w:left="1296" w:hanging="1296"/>
      </w:pPr>
      <w:rPr>
        <w:rFonts w:ascii="SimSun" w:eastAsia="SimSun" w:hAnsi="SimSun" w:cs="SimSun" w:hint="default"/>
      </w:rPr>
    </w:lvl>
    <w:lvl w:ilvl="7">
      <w:start w:val="1"/>
      <w:numFmt w:val="decimal"/>
      <w:lvlRestart w:val="1"/>
      <w:suff w:val="space"/>
      <w:lvlText w:val="图 %1-%8"/>
      <w:lvlJc w:val="left"/>
      <w:pPr>
        <w:tabs>
          <w:tab w:val="left" w:pos="0"/>
        </w:tabs>
        <w:ind w:left="1701" w:firstLine="0"/>
      </w:pPr>
      <w:rPr>
        <w:rFonts w:ascii="Book Antiqua" w:eastAsia="SimHei" w:hAnsi="Book Antiqua" w:cs="Book Antiqua" w:hint="default"/>
      </w:rPr>
    </w:lvl>
    <w:lvl w:ilvl="8">
      <w:start w:val="1"/>
      <w:numFmt w:val="decimal"/>
      <w:lvlRestart w:val="1"/>
      <w:suff w:val="space"/>
      <w:lvlText w:val="表 %1-%9"/>
      <w:lvlJc w:val="left"/>
      <w:pPr>
        <w:tabs>
          <w:tab w:val="left" w:pos="0"/>
        </w:tabs>
        <w:ind w:left="1701" w:firstLine="0"/>
      </w:pPr>
      <w:rPr>
        <w:rFonts w:ascii="SimHei" w:eastAsia="SimHei" w:hAnsi="SimHei" w:cs="SimHei" w:hint="default"/>
      </w:rPr>
    </w:lvl>
  </w:abstractNum>
  <w:abstractNum w:abstractNumId="9" w15:restartNumberingAfterBreak="0">
    <w:nsid w:val="59DD95F8"/>
    <w:multiLevelType w:val="singleLevel"/>
    <w:tmpl w:val="59DD95F8"/>
    <w:lvl w:ilvl="0">
      <w:start w:val="1"/>
      <w:numFmt w:val="decimal"/>
      <w:suff w:val="space"/>
      <w:lvlText w:val="%1."/>
      <w:lvlJc w:val="left"/>
    </w:lvl>
  </w:abstractNum>
  <w:abstractNum w:abstractNumId="10" w15:restartNumberingAfterBreak="0">
    <w:nsid w:val="77345A58"/>
    <w:multiLevelType w:val="hybridMultilevel"/>
    <w:tmpl w:val="BDF6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0"/>
  </w:num>
  <w:num w:numId="6">
    <w:abstractNumId w:val="7"/>
  </w:num>
  <w:num w:numId="7">
    <w:abstractNumId w:val="6"/>
  </w:num>
  <w:num w:numId="8">
    <w:abstractNumId w:val="4"/>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8C"/>
    <w:rsid w:val="00036C16"/>
    <w:rsid w:val="00044CC1"/>
    <w:rsid w:val="00167CA2"/>
    <w:rsid w:val="001B04BE"/>
    <w:rsid w:val="001E5939"/>
    <w:rsid w:val="001E670D"/>
    <w:rsid w:val="003B1EC1"/>
    <w:rsid w:val="004323C5"/>
    <w:rsid w:val="00437C84"/>
    <w:rsid w:val="0048035B"/>
    <w:rsid w:val="00485CE2"/>
    <w:rsid w:val="004A67F1"/>
    <w:rsid w:val="005366B2"/>
    <w:rsid w:val="005756FF"/>
    <w:rsid w:val="005D316D"/>
    <w:rsid w:val="005F5CDC"/>
    <w:rsid w:val="00692A8C"/>
    <w:rsid w:val="00755AD7"/>
    <w:rsid w:val="00764FE3"/>
    <w:rsid w:val="00787EA7"/>
    <w:rsid w:val="007C4AA4"/>
    <w:rsid w:val="00814DA0"/>
    <w:rsid w:val="0083078C"/>
    <w:rsid w:val="00853661"/>
    <w:rsid w:val="008E2447"/>
    <w:rsid w:val="00974FF0"/>
    <w:rsid w:val="00986E3A"/>
    <w:rsid w:val="009A06E7"/>
    <w:rsid w:val="00A63332"/>
    <w:rsid w:val="00A6561F"/>
    <w:rsid w:val="00A84B2E"/>
    <w:rsid w:val="00AA01C6"/>
    <w:rsid w:val="00AA0E43"/>
    <w:rsid w:val="00AB2909"/>
    <w:rsid w:val="00AC07E9"/>
    <w:rsid w:val="00AE05D2"/>
    <w:rsid w:val="00AE084B"/>
    <w:rsid w:val="00AE4505"/>
    <w:rsid w:val="00B21678"/>
    <w:rsid w:val="00B334C4"/>
    <w:rsid w:val="00B44811"/>
    <w:rsid w:val="00B92958"/>
    <w:rsid w:val="00BC3F0F"/>
    <w:rsid w:val="00C7636A"/>
    <w:rsid w:val="00CA143E"/>
    <w:rsid w:val="00CF73B6"/>
    <w:rsid w:val="00D234A0"/>
    <w:rsid w:val="00D36FFD"/>
    <w:rsid w:val="00D70F8D"/>
    <w:rsid w:val="00DB2FFB"/>
    <w:rsid w:val="00DE7C7D"/>
    <w:rsid w:val="00E05902"/>
    <w:rsid w:val="00F246A6"/>
    <w:rsid w:val="00F90532"/>
    <w:rsid w:val="010156FB"/>
    <w:rsid w:val="01100F8F"/>
    <w:rsid w:val="01384E61"/>
    <w:rsid w:val="01805293"/>
    <w:rsid w:val="018E6D0D"/>
    <w:rsid w:val="01BD096C"/>
    <w:rsid w:val="01C2634B"/>
    <w:rsid w:val="0202795B"/>
    <w:rsid w:val="02453D16"/>
    <w:rsid w:val="02531B51"/>
    <w:rsid w:val="029C485E"/>
    <w:rsid w:val="02A94BCA"/>
    <w:rsid w:val="0306149D"/>
    <w:rsid w:val="0336408B"/>
    <w:rsid w:val="033A0DE8"/>
    <w:rsid w:val="033F5935"/>
    <w:rsid w:val="034E3AC8"/>
    <w:rsid w:val="03947734"/>
    <w:rsid w:val="03975522"/>
    <w:rsid w:val="03A039FF"/>
    <w:rsid w:val="03AF7F3B"/>
    <w:rsid w:val="03F94BFE"/>
    <w:rsid w:val="041C6F61"/>
    <w:rsid w:val="044B765F"/>
    <w:rsid w:val="046F0922"/>
    <w:rsid w:val="0488001C"/>
    <w:rsid w:val="04BB1A83"/>
    <w:rsid w:val="04CA39C6"/>
    <w:rsid w:val="051D3BB2"/>
    <w:rsid w:val="05344EA3"/>
    <w:rsid w:val="055633D4"/>
    <w:rsid w:val="055F7374"/>
    <w:rsid w:val="05794CB5"/>
    <w:rsid w:val="057E7CE8"/>
    <w:rsid w:val="058D61A2"/>
    <w:rsid w:val="05907D32"/>
    <w:rsid w:val="05BD4F6A"/>
    <w:rsid w:val="06132550"/>
    <w:rsid w:val="0628431E"/>
    <w:rsid w:val="0638056B"/>
    <w:rsid w:val="06A11CCF"/>
    <w:rsid w:val="06C00AC4"/>
    <w:rsid w:val="06D70266"/>
    <w:rsid w:val="06E31217"/>
    <w:rsid w:val="06FA7E04"/>
    <w:rsid w:val="07383558"/>
    <w:rsid w:val="073D608E"/>
    <w:rsid w:val="075A68D5"/>
    <w:rsid w:val="075B697A"/>
    <w:rsid w:val="07B743B6"/>
    <w:rsid w:val="07E31066"/>
    <w:rsid w:val="07E46D46"/>
    <w:rsid w:val="07EF06A3"/>
    <w:rsid w:val="0813724C"/>
    <w:rsid w:val="0814093E"/>
    <w:rsid w:val="08141617"/>
    <w:rsid w:val="082717A9"/>
    <w:rsid w:val="08765C3E"/>
    <w:rsid w:val="087949DC"/>
    <w:rsid w:val="087D16C4"/>
    <w:rsid w:val="088E29EF"/>
    <w:rsid w:val="08BF63EB"/>
    <w:rsid w:val="08CC0C22"/>
    <w:rsid w:val="08D24066"/>
    <w:rsid w:val="08FA4A21"/>
    <w:rsid w:val="08FE568F"/>
    <w:rsid w:val="0900111B"/>
    <w:rsid w:val="09023EA9"/>
    <w:rsid w:val="09243AC0"/>
    <w:rsid w:val="093B4918"/>
    <w:rsid w:val="093D3B3F"/>
    <w:rsid w:val="09630CFB"/>
    <w:rsid w:val="096F59C5"/>
    <w:rsid w:val="098E4793"/>
    <w:rsid w:val="09A034B8"/>
    <w:rsid w:val="09B02044"/>
    <w:rsid w:val="09B6361A"/>
    <w:rsid w:val="09C0374A"/>
    <w:rsid w:val="09C9199C"/>
    <w:rsid w:val="09CF7F2A"/>
    <w:rsid w:val="09D55DAD"/>
    <w:rsid w:val="09FE0C3B"/>
    <w:rsid w:val="0A22074E"/>
    <w:rsid w:val="0A961510"/>
    <w:rsid w:val="0AA51CCC"/>
    <w:rsid w:val="0AB123DA"/>
    <w:rsid w:val="0AD337DB"/>
    <w:rsid w:val="0B171E2E"/>
    <w:rsid w:val="0B38005B"/>
    <w:rsid w:val="0B5B223E"/>
    <w:rsid w:val="0B965B2D"/>
    <w:rsid w:val="0BB42A71"/>
    <w:rsid w:val="0BCC1361"/>
    <w:rsid w:val="0BEC57A0"/>
    <w:rsid w:val="0BF5522A"/>
    <w:rsid w:val="0C2062AD"/>
    <w:rsid w:val="0C600FB1"/>
    <w:rsid w:val="0C71100D"/>
    <w:rsid w:val="0C807279"/>
    <w:rsid w:val="0C837271"/>
    <w:rsid w:val="0C837FB6"/>
    <w:rsid w:val="0C903D4D"/>
    <w:rsid w:val="0CA14F78"/>
    <w:rsid w:val="0CB31795"/>
    <w:rsid w:val="0CC31D47"/>
    <w:rsid w:val="0CF32868"/>
    <w:rsid w:val="0D070C25"/>
    <w:rsid w:val="0D1E1370"/>
    <w:rsid w:val="0D3F31A4"/>
    <w:rsid w:val="0D5415FC"/>
    <w:rsid w:val="0D6C5F24"/>
    <w:rsid w:val="0D7C31AE"/>
    <w:rsid w:val="0D8D14CC"/>
    <w:rsid w:val="0D9E3A69"/>
    <w:rsid w:val="0DA02AD4"/>
    <w:rsid w:val="0DB04CCF"/>
    <w:rsid w:val="0DB76D3E"/>
    <w:rsid w:val="0DEF71CD"/>
    <w:rsid w:val="0E200B28"/>
    <w:rsid w:val="0E2A516F"/>
    <w:rsid w:val="0EA93ECC"/>
    <w:rsid w:val="0EB05359"/>
    <w:rsid w:val="0EBA6AF3"/>
    <w:rsid w:val="0ECE762E"/>
    <w:rsid w:val="0EE3240F"/>
    <w:rsid w:val="0EE83562"/>
    <w:rsid w:val="0EFA701F"/>
    <w:rsid w:val="0F390858"/>
    <w:rsid w:val="0F851ECC"/>
    <w:rsid w:val="0FC74B60"/>
    <w:rsid w:val="0FE907D8"/>
    <w:rsid w:val="0FF97F52"/>
    <w:rsid w:val="10280C1F"/>
    <w:rsid w:val="102957D4"/>
    <w:rsid w:val="102F4CBD"/>
    <w:rsid w:val="106F1E50"/>
    <w:rsid w:val="10824D36"/>
    <w:rsid w:val="10D53912"/>
    <w:rsid w:val="10EA38CE"/>
    <w:rsid w:val="10F26196"/>
    <w:rsid w:val="111547A3"/>
    <w:rsid w:val="11157F3A"/>
    <w:rsid w:val="113125A7"/>
    <w:rsid w:val="113B3118"/>
    <w:rsid w:val="114F685F"/>
    <w:rsid w:val="119765C1"/>
    <w:rsid w:val="119D4CEF"/>
    <w:rsid w:val="11A113E7"/>
    <w:rsid w:val="11D23158"/>
    <w:rsid w:val="11D54EA3"/>
    <w:rsid w:val="11F123B9"/>
    <w:rsid w:val="11F35FD3"/>
    <w:rsid w:val="12367DCE"/>
    <w:rsid w:val="124761D4"/>
    <w:rsid w:val="12541E33"/>
    <w:rsid w:val="12646170"/>
    <w:rsid w:val="12983842"/>
    <w:rsid w:val="12A00016"/>
    <w:rsid w:val="12A80D0D"/>
    <w:rsid w:val="12C14798"/>
    <w:rsid w:val="12DB2D65"/>
    <w:rsid w:val="12EC47EB"/>
    <w:rsid w:val="12F82BBC"/>
    <w:rsid w:val="13495493"/>
    <w:rsid w:val="134A4243"/>
    <w:rsid w:val="13C02E4E"/>
    <w:rsid w:val="13DD0C78"/>
    <w:rsid w:val="13E776AC"/>
    <w:rsid w:val="13F25B4B"/>
    <w:rsid w:val="13FB76B3"/>
    <w:rsid w:val="1410083C"/>
    <w:rsid w:val="14225E48"/>
    <w:rsid w:val="14241AC0"/>
    <w:rsid w:val="142869DF"/>
    <w:rsid w:val="14351031"/>
    <w:rsid w:val="143D644D"/>
    <w:rsid w:val="14444894"/>
    <w:rsid w:val="14495BCC"/>
    <w:rsid w:val="146E6303"/>
    <w:rsid w:val="1495447C"/>
    <w:rsid w:val="14AB5260"/>
    <w:rsid w:val="14E77504"/>
    <w:rsid w:val="151279D6"/>
    <w:rsid w:val="15242522"/>
    <w:rsid w:val="153066C6"/>
    <w:rsid w:val="1535235D"/>
    <w:rsid w:val="153E5C04"/>
    <w:rsid w:val="15414405"/>
    <w:rsid w:val="155772CA"/>
    <w:rsid w:val="1562064E"/>
    <w:rsid w:val="15697C9F"/>
    <w:rsid w:val="15D565BD"/>
    <w:rsid w:val="15E1509E"/>
    <w:rsid w:val="15EF1863"/>
    <w:rsid w:val="15FC0718"/>
    <w:rsid w:val="160A405E"/>
    <w:rsid w:val="1641119B"/>
    <w:rsid w:val="165D4ADF"/>
    <w:rsid w:val="166420BD"/>
    <w:rsid w:val="16941D4C"/>
    <w:rsid w:val="169C03B5"/>
    <w:rsid w:val="16D86F14"/>
    <w:rsid w:val="176F6530"/>
    <w:rsid w:val="177E4E8E"/>
    <w:rsid w:val="17C55599"/>
    <w:rsid w:val="17E03E0F"/>
    <w:rsid w:val="17E5558B"/>
    <w:rsid w:val="17E643DB"/>
    <w:rsid w:val="17E972F7"/>
    <w:rsid w:val="17F6368D"/>
    <w:rsid w:val="184E20E9"/>
    <w:rsid w:val="1851403F"/>
    <w:rsid w:val="187532AE"/>
    <w:rsid w:val="1883544A"/>
    <w:rsid w:val="18C01C9A"/>
    <w:rsid w:val="18CF6A17"/>
    <w:rsid w:val="19006B06"/>
    <w:rsid w:val="19007B90"/>
    <w:rsid w:val="190A1BF7"/>
    <w:rsid w:val="19196B64"/>
    <w:rsid w:val="192B3365"/>
    <w:rsid w:val="19556805"/>
    <w:rsid w:val="19581D02"/>
    <w:rsid w:val="19E57921"/>
    <w:rsid w:val="1A0A0897"/>
    <w:rsid w:val="1A254AE7"/>
    <w:rsid w:val="1A65218C"/>
    <w:rsid w:val="1A683377"/>
    <w:rsid w:val="1A705900"/>
    <w:rsid w:val="1A7A5DFB"/>
    <w:rsid w:val="1A9202F4"/>
    <w:rsid w:val="1AB52D16"/>
    <w:rsid w:val="1ABB3B94"/>
    <w:rsid w:val="1B206083"/>
    <w:rsid w:val="1B253513"/>
    <w:rsid w:val="1B271F49"/>
    <w:rsid w:val="1B3242DB"/>
    <w:rsid w:val="1B717848"/>
    <w:rsid w:val="1BA147C2"/>
    <w:rsid w:val="1BA6585D"/>
    <w:rsid w:val="1BD46226"/>
    <w:rsid w:val="1BF568E1"/>
    <w:rsid w:val="1C041F6B"/>
    <w:rsid w:val="1C057432"/>
    <w:rsid w:val="1C134A30"/>
    <w:rsid w:val="1C1A2039"/>
    <w:rsid w:val="1C2A2ED4"/>
    <w:rsid w:val="1C916833"/>
    <w:rsid w:val="1CC02E75"/>
    <w:rsid w:val="1CC240DE"/>
    <w:rsid w:val="1CC72A91"/>
    <w:rsid w:val="1CF63B91"/>
    <w:rsid w:val="1D0B6016"/>
    <w:rsid w:val="1D3B7957"/>
    <w:rsid w:val="1D6909C2"/>
    <w:rsid w:val="1D7B5477"/>
    <w:rsid w:val="1D86284A"/>
    <w:rsid w:val="1D9E3640"/>
    <w:rsid w:val="1DC43556"/>
    <w:rsid w:val="1DD55420"/>
    <w:rsid w:val="1DE501C8"/>
    <w:rsid w:val="1DFF5A9D"/>
    <w:rsid w:val="1DFF72E5"/>
    <w:rsid w:val="1E17237A"/>
    <w:rsid w:val="1E1A4163"/>
    <w:rsid w:val="1E265063"/>
    <w:rsid w:val="1E346347"/>
    <w:rsid w:val="1E507B1A"/>
    <w:rsid w:val="1E6D17E4"/>
    <w:rsid w:val="1E822F09"/>
    <w:rsid w:val="1EA1476D"/>
    <w:rsid w:val="1EA242D0"/>
    <w:rsid w:val="1EAD184F"/>
    <w:rsid w:val="1EBA1D9C"/>
    <w:rsid w:val="1ED46B63"/>
    <w:rsid w:val="1ED7145D"/>
    <w:rsid w:val="1EDF30C2"/>
    <w:rsid w:val="1F063482"/>
    <w:rsid w:val="1F173229"/>
    <w:rsid w:val="1F2C6892"/>
    <w:rsid w:val="1F3227D2"/>
    <w:rsid w:val="1F4178DD"/>
    <w:rsid w:val="1F4A7ECA"/>
    <w:rsid w:val="1FB24CC2"/>
    <w:rsid w:val="1FB57EF7"/>
    <w:rsid w:val="1FC76792"/>
    <w:rsid w:val="1FF67CEC"/>
    <w:rsid w:val="1FFD6B87"/>
    <w:rsid w:val="20065DF5"/>
    <w:rsid w:val="202E4185"/>
    <w:rsid w:val="20411517"/>
    <w:rsid w:val="20545269"/>
    <w:rsid w:val="205E3A62"/>
    <w:rsid w:val="205F1BB0"/>
    <w:rsid w:val="20725C8D"/>
    <w:rsid w:val="20922DD5"/>
    <w:rsid w:val="20943CA6"/>
    <w:rsid w:val="20F178BA"/>
    <w:rsid w:val="20F37B40"/>
    <w:rsid w:val="210948F6"/>
    <w:rsid w:val="21220F52"/>
    <w:rsid w:val="213C76E3"/>
    <w:rsid w:val="2160370C"/>
    <w:rsid w:val="216E4E88"/>
    <w:rsid w:val="218E1D83"/>
    <w:rsid w:val="21C705C4"/>
    <w:rsid w:val="21D13061"/>
    <w:rsid w:val="21E642B0"/>
    <w:rsid w:val="21E72581"/>
    <w:rsid w:val="22013187"/>
    <w:rsid w:val="220A5E62"/>
    <w:rsid w:val="22101C2F"/>
    <w:rsid w:val="22162881"/>
    <w:rsid w:val="22255EE7"/>
    <w:rsid w:val="222A12F6"/>
    <w:rsid w:val="22615B05"/>
    <w:rsid w:val="22684C88"/>
    <w:rsid w:val="228F4F60"/>
    <w:rsid w:val="22991959"/>
    <w:rsid w:val="22AB2EC8"/>
    <w:rsid w:val="22EE08BF"/>
    <w:rsid w:val="22F56BA1"/>
    <w:rsid w:val="230C78D4"/>
    <w:rsid w:val="23240CF6"/>
    <w:rsid w:val="232C7126"/>
    <w:rsid w:val="23303DD1"/>
    <w:rsid w:val="236A56BE"/>
    <w:rsid w:val="23B76A5C"/>
    <w:rsid w:val="23EA0EB6"/>
    <w:rsid w:val="240711FF"/>
    <w:rsid w:val="241A691F"/>
    <w:rsid w:val="24336B3E"/>
    <w:rsid w:val="2488201A"/>
    <w:rsid w:val="24AA4ED7"/>
    <w:rsid w:val="24AC613E"/>
    <w:rsid w:val="24AF5FB3"/>
    <w:rsid w:val="24B12E9C"/>
    <w:rsid w:val="251461E8"/>
    <w:rsid w:val="25723FAB"/>
    <w:rsid w:val="25734264"/>
    <w:rsid w:val="25984614"/>
    <w:rsid w:val="259E168F"/>
    <w:rsid w:val="25A24505"/>
    <w:rsid w:val="25AC3EB3"/>
    <w:rsid w:val="25AD634F"/>
    <w:rsid w:val="25BF0A57"/>
    <w:rsid w:val="25D46EE6"/>
    <w:rsid w:val="25D93162"/>
    <w:rsid w:val="25FC0833"/>
    <w:rsid w:val="26403E9D"/>
    <w:rsid w:val="266802D4"/>
    <w:rsid w:val="26A1007C"/>
    <w:rsid w:val="26B03C8D"/>
    <w:rsid w:val="26B830B9"/>
    <w:rsid w:val="26C115AD"/>
    <w:rsid w:val="26D07947"/>
    <w:rsid w:val="26E017DD"/>
    <w:rsid w:val="26EF2748"/>
    <w:rsid w:val="272226DA"/>
    <w:rsid w:val="27846518"/>
    <w:rsid w:val="278565EE"/>
    <w:rsid w:val="27900F59"/>
    <w:rsid w:val="279830AF"/>
    <w:rsid w:val="27B51DF2"/>
    <w:rsid w:val="27D41DD6"/>
    <w:rsid w:val="27E65E20"/>
    <w:rsid w:val="282E3E35"/>
    <w:rsid w:val="285774D5"/>
    <w:rsid w:val="286161EE"/>
    <w:rsid w:val="28636FCE"/>
    <w:rsid w:val="287402ED"/>
    <w:rsid w:val="287F0048"/>
    <w:rsid w:val="28B922AD"/>
    <w:rsid w:val="28BF00AC"/>
    <w:rsid w:val="28E13FCC"/>
    <w:rsid w:val="29041904"/>
    <w:rsid w:val="291A537F"/>
    <w:rsid w:val="29533EBA"/>
    <w:rsid w:val="29B75218"/>
    <w:rsid w:val="29C80F89"/>
    <w:rsid w:val="29D33668"/>
    <w:rsid w:val="2A19446F"/>
    <w:rsid w:val="2A3B1566"/>
    <w:rsid w:val="2A652FBE"/>
    <w:rsid w:val="2A693DA4"/>
    <w:rsid w:val="2AAB30C7"/>
    <w:rsid w:val="2AAF6700"/>
    <w:rsid w:val="2ABC61EE"/>
    <w:rsid w:val="2AC2074E"/>
    <w:rsid w:val="2AED47A8"/>
    <w:rsid w:val="2AF5007F"/>
    <w:rsid w:val="2B073DF2"/>
    <w:rsid w:val="2B8257F8"/>
    <w:rsid w:val="2BE3701B"/>
    <w:rsid w:val="2C141A2D"/>
    <w:rsid w:val="2C2B5F4C"/>
    <w:rsid w:val="2C71610D"/>
    <w:rsid w:val="2C847B2D"/>
    <w:rsid w:val="2C9B6D11"/>
    <w:rsid w:val="2CA87AFE"/>
    <w:rsid w:val="2CC50A20"/>
    <w:rsid w:val="2D120968"/>
    <w:rsid w:val="2D8213F5"/>
    <w:rsid w:val="2DA55639"/>
    <w:rsid w:val="2E124EFB"/>
    <w:rsid w:val="2E2A1895"/>
    <w:rsid w:val="2E2B21C0"/>
    <w:rsid w:val="2E7F7A7E"/>
    <w:rsid w:val="2E907904"/>
    <w:rsid w:val="2E975EB9"/>
    <w:rsid w:val="2EC92293"/>
    <w:rsid w:val="2F220176"/>
    <w:rsid w:val="2FA31156"/>
    <w:rsid w:val="2FA67FB3"/>
    <w:rsid w:val="2FB21FD6"/>
    <w:rsid w:val="2FD81CA5"/>
    <w:rsid w:val="2FE50FE5"/>
    <w:rsid w:val="305A7A95"/>
    <w:rsid w:val="309641E5"/>
    <w:rsid w:val="30AF6AFA"/>
    <w:rsid w:val="30C41584"/>
    <w:rsid w:val="30D012F7"/>
    <w:rsid w:val="30E244AA"/>
    <w:rsid w:val="30E917D9"/>
    <w:rsid w:val="30F278B7"/>
    <w:rsid w:val="30FE217A"/>
    <w:rsid w:val="31351B1E"/>
    <w:rsid w:val="31502157"/>
    <w:rsid w:val="31513881"/>
    <w:rsid w:val="31614812"/>
    <w:rsid w:val="3161579F"/>
    <w:rsid w:val="31636237"/>
    <w:rsid w:val="3182167E"/>
    <w:rsid w:val="319E0FFB"/>
    <w:rsid w:val="319F014A"/>
    <w:rsid w:val="31C4018D"/>
    <w:rsid w:val="31DB0E73"/>
    <w:rsid w:val="31E13287"/>
    <w:rsid w:val="32280FF8"/>
    <w:rsid w:val="325455F2"/>
    <w:rsid w:val="325E5533"/>
    <w:rsid w:val="32CC36AC"/>
    <w:rsid w:val="33400391"/>
    <w:rsid w:val="33425659"/>
    <w:rsid w:val="334C21A1"/>
    <w:rsid w:val="33547D4F"/>
    <w:rsid w:val="336902EF"/>
    <w:rsid w:val="33AC4E89"/>
    <w:rsid w:val="33E309F6"/>
    <w:rsid w:val="33EE046B"/>
    <w:rsid w:val="34510100"/>
    <w:rsid w:val="345460FD"/>
    <w:rsid w:val="346A5C12"/>
    <w:rsid w:val="347104A1"/>
    <w:rsid w:val="34A60CC7"/>
    <w:rsid w:val="34AD1595"/>
    <w:rsid w:val="34AF49BB"/>
    <w:rsid w:val="34D97679"/>
    <w:rsid w:val="35175CD1"/>
    <w:rsid w:val="351B2DCE"/>
    <w:rsid w:val="351D3FC5"/>
    <w:rsid w:val="3552615B"/>
    <w:rsid w:val="35C345F5"/>
    <w:rsid w:val="35D02B9A"/>
    <w:rsid w:val="360E300E"/>
    <w:rsid w:val="36353CFF"/>
    <w:rsid w:val="36512F48"/>
    <w:rsid w:val="36527A68"/>
    <w:rsid w:val="365563D2"/>
    <w:rsid w:val="3677194B"/>
    <w:rsid w:val="36812438"/>
    <w:rsid w:val="369C6358"/>
    <w:rsid w:val="36B70137"/>
    <w:rsid w:val="36CD7E66"/>
    <w:rsid w:val="36DC6120"/>
    <w:rsid w:val="36E15574"/>
    <w:rsid w:val="36E34267"/>
    <w:rsid w:val="36E6259E"/>
    <w:rsid w:val="36F66C26"/>
    <w:rsid w:val="370C6FB1"/>
    <w:rsid w:val="37276FC4"/>
    <w:rsid w:val="374C13AB"/>
    <w:rsid w:val="37534D16"/>
    <w:rsid w:val="3787010D"/>
    <w:rsid w:val="378D78A3"/>
    <w:rsid w:val="37976FD8"/>
    <w:rsid w:val="37F90E9D"/>
    <w:rsid w:val="380D05FF"/>
    <w:rsid w:val="383B0FCF"/>
    <w:rsid w:val="38416CF7"/>
    <w:rsid w:val="386A0983"/>
    <w:rsid w:val="389B2227"/>
    <w:rsid w:val="394B24A6"/>
    <w:rsid w:val="39662FC1"/>
    <w:rsid w:val="396A6BAF"/>
    <w:rsid w:val="397F7A8E"/>
    <w:rsid w:val="39AC3A0F"/>
    <w:rsid w:val="39CF2BF5"/>
    <w:rsid w:val="39D01676"/>
    <w:rsid w:val="39D01FC6"/>
    <w:rsid w:val="39F952CC"/>
    <w:rsid w:val="3A2D6D79"/>
    <w:rsid w:val="3A426ADF"/>
    <w:rsid w:val="3A4455DC"/>
    <w:rsid w:val="3A582915"/>
    <w:rsid w:val="3A7413D0"/>
    <w:rsid w:val="3AC22975"/>
    <w:rsid w:val="3AD41397"/>
    <w:rsid w:val="3ADD66B6"/>
    <w:rsid w:val="3AE22228"/>
    <w:rsid w:val="3AF421AD"/>
    <w:rsid w:val="3B1A79ED"/>
    <w:rsid w:val="3B270CA3"/>
    <w:rsid w:val="3B497EB7"/>
    <w:rsid w:val="3B4E4117"/>
    <w:rsid w:val="3B5A4E6F"/>
    <w:rsid w:val="3B61553E"/>
    <w:rsid w:val="3B697E9F"/>
    <w:rsid w:val="3B715ED7"/>
    <w:rsid w:val="3BA05D2F"/>
    <w:rsid w:val="3BCB701F"/>
    <w:rsid w:val="3BD82DFB"/>
    <w:rsid w:val="3BE12648"/>
    <w:rsid w:val="3C2D1860"/>
    <w:rsid w:val="3C532FCE"/>
    <w:rsid w:val="3C6055A0"/>
    <w:rsid w:val="3C837A6D"/>
    <w:rsid w:val="3C8837FD"/>
    <w:rsid w:val="3CA00E47"/>
    <w:rsid w:val="3CA07F83"/>
    <w:rsid w:val="3CA26913"/>
    <w:rsid w:val="3CBB69C6"/>
    <w:rsid w:val="3CE70FF1"/>
    <w:rsid w:val="3D1A650C"/>
    <w:rsid w:val="3D335082"/>
    <w:rsid w:val="3D5C02C5"/>
    <w:rsid w:val="3D634F5A"/>
    <w:rsid w:val="3D6F5678"/>
    <w:rsid w:val="3D8238CE"/>
    <w:rsid w:val="3D826007"/>
    <w:rsid w:val="3D8B70B0"/>
    <w:rsid w:val="3DAA4A73"/>
    <w:rsid w:val="3DBD7712"/>
    <w:rsid w:val="3DD05BDC"/>
    <w:rsid w:val="3E2E1D54"/>
    <w:rsid w:val="3E37717D"/>
    <w:rsid w:val="3E71230C"/>
    <w:rsid w:val="3E873F2A"/>
    <w:rsid w:val="3E9D126F"/>
    <w:rsid w:val="3EC26FDD"/>
    <w:rsid w:val="3ED7265F"/>
    <w:rsid w:val="3EDF58EF"/>
    <w:rsid w:val="3EED2DE6"/>
    <w:rsid w:val="3F0D317A"/>
    <w:rsid w:val="3F0E18A9"/>
    <w:rsid w:val="3F2E6321"/>
    <w:rsid w:val="3F516335"/>
    <w:rsid w:val="3F885442"/>
    <w:rsid w:val="3F946ED7"/>
    <w:rsid w:val="3FBD4C7C"/>
    <w:rsid w:val="3FDB2E39"/>
    <w:rsid w:val="3FF04718"/>
    <w:rsid w:val="401639BF"/>
    <w:rsid w:val="4026245B"/>
    <w:rsid w:val="40295FFF"/>
    <w:rsid w:val="4035117F"/>
    <w:rsid w:val="40352B3A"/>
    <w:rsid w:val="4043572B"/>
    <w:rsid w:val="40447266"/>
    <w:rsid w:val="405F67C5"/>
    <w:rsid w:val="4066424C"/>
    <w:rsid w:val="40732C17"/>
    <w:rsid w:val="408230CF"/>
    <w:rsid w:val="4089759A"/>
    <w:rsid w:val="408E27EF"/>
    <w:rsid w:val="40B90691"/>
    <w:rsid w:val="40BA748D"/>
    <w:rsid w:val="40C328BE"/>
    <w:rsid w:val="40C37676"/>
    <w:rsid w:val="40C977E8"/>
    <w:rsid w:val="40D93B7F"/>
    <w:rsid w:val="40DF39A7"/>
    <w:rsid w:val="40F0104D"/>
    <w:rsid w:val="40FB025B"/>
    <w:rsid w:val="41345653"/>
    <w:rsid w:val="417C03D7"/>
    <w:rsid w:val="41AB601F"/>
    <w:rsid w:val="41B92955"/>
    <w:rsid w:val="41BD6499"/>
    <w:rsid w:val="41BD6870"/>
    <w:rsid w:val="41EB75CE"/>
    <w:rsid w:val="420121AA"/>
    <w:rsid w:val="420B7E45"/>
    <w:rsid w:val="42321170"/>
    <w:rsid w:val="428A10F6"/>
    <w:rsid w:val="42BF0D34"/>
    <w:rsid w:val="42D42C2C"/>
    <w:rsid w:val="42D726DD"/>
    <w:rsid w:val="42EE5E23"/>
    <w:rsid w:val="4342239D"/>
    <w:rsid w:val="435065A3"/>
    <w:rsid w:val="436052AC"/>
    <w:rsid w:val="4381787B"/>
    <w:rsid w:val="438726EE"/>
    <w:rsid w:val="438D454D"/>
    <w:rsid w:val="439A3CEB"/>
    <w:rsid w:val="43B4516C"/>
    <w:rsid w:val="43C210F2"/>
    <w:rsid w:val="43D75FE5"/>
    <w:rsid w:val="43E86AE0"/>
    <w:rsid w:val="43F02D62"/>
    <w:rsid w:val="44165B85"/>
    <w:rsid w:val="4438433D"/>
    <w:rsid w:val="44470E81"/>
    <w:rsid w:val="44732088"/>
    <w:rsid w:val="447C0D68"/>
    <w:rsid w:val="44846F3C"/>
    <w:rsid w:val="448C18C3"/>
    <w:rsid w:val="4491118C"/>
    <w:rsid w:val="449A4B9B"/>
    <w:rsid w:val="44AA082D"/>
    <w:rsid w:val="44D5617E"/>
    <w:rsid w:val="44EB564B"/>
    <w:rsid w:val="44F24CC1"/>
    <w:rsid w:val="45085817"/>
    <w:rsid w:val="450B4994"/>
    <w:rsid w:val="451C470C"/>
    <w:rsid w:val="4539697F"/>
    <w:rsid w:val="45610FCB"/>
    <w:rsid w:val="45775424"/>
    <w:rsid w:val="459B37C6"/>
    <w:rsid w:val="45BB3DBA"/>
    <w:rsid w:val="45FB10CB"/>
    <w:rsid w:val="4604503E"/>
    <w:rsid w:val="46142611"/>
    <w:rsid w:val="46274239"/>
    <w:rsid w:val="46575608"/>
    <w:rsid w:val="46741205"/>
    <w:rsid w:val="46775AB9"/>
    <w:rsid w:val="468D7962"/>
    <w:rsid w:val="46986CAB"/>
    <w:rsid w:val="46E03CC3"/>
    <w:rsid w:val="46E85E6A"/>
    <w:rsid w:val="472D14F9"/>
    <w:rsid w:val="47313668"/>
    <w:rsid w:val="47447DB0"/>
    <w:rsid w:val="475A27C4"/>
    <w:rsid w:val="475B161F"/>
    <w:rsid w:val="478746A7"/>
    <w:rsid w:val="47A014D4"/>
    <w:rsid w:val="47D713D6"/>
    <w:rsid w:val="47DF7F6D"/>
    <w:rsid w:val="47E31ABE"/>
    <w:rsid w:val="47EF3FD1"/>
    <w:rsid w:val="47FC38CC"/>
    <w:rsid w:val="48056D7F"/>
    <w:rsid w:val="481758A6"/>
    <w:rsid w:val="481E7EA6"/>
    <w:rsid w:val="486138C7"/>
    <w:rsid w:val="48C07A9F"/>
    <w:rsid w:val="48C74997"/>
    <w:rsid w:val="48CA1E55"/>
    <w:rsid w:val="48ED10A6"/>
    <w:rsid w:val="49002E34"/>
    <w:rsid w:val="49152CF1"/>
    <w:rsid w:val="493C45E3"/>
    <w:rsid w:val="493F48A9"/>
    <w:rsid w:val="4949678A"/>
    <w:rsid w:val="49605A1B"/>
    <w:rsid w:val="4965373A"/>
    <w:rsid w:val="496B3B10"/>
    <w:rsid w:val="49703C75"/>
    <w:rsid w:val="49771FCA"/>
    <w:rsid w:val="497D069B"/>
    <w:rsid w:val="49873AD8"/>
    <w:rsid w:val="498D0C4F"/>
    <w:rsid w:val="49AD5EA3"/>
    <w:rsid w:val="49AF7908"/>
    <w:rsid w:val="49C27CF7"/>
    <w:rsid w:val="49CB4C99"/>
    <w:rsid w:val="49CF5438"/>
    <w:rsid w:val="49E420F7"/>
    <w:rsid w:val="49FF3825"/>
    <w:rsid w:val="4A0B7CA3"/>
    <w:rsid w:val="4A0D44F3"/>
    <w:rsid w:val="4A1F7820"/>
    <w:rsid w:val="4A2A6536"/>
    <w:rsid w:val="4A3E62F9"/>
    <w:rsid w:val="4A8469A1"/>
    <w:rsid w:val="4A8E22B1"/>
    <w:rsid w:val="4AA8121B"/>
    <w:rsid w:val="4B016DCA"/>
    <w:rsid w:val="4B08214C"/>
    <w:rsid w:val="4B2E1A77"/>
    <w:rsid w:val="4B380A71"/>
    <w:rsid w:val="4B7B4D6F"/>
    <w:rsid w:val="4B935569"/>
    <w:rsid w:val="4BB52719"/>
    <w:rsid w:val="4BBD28A4"/>
    <w:rsid w:val="4BCE2FC2"/>
    <w:rsid w:val="4BE95E58"/>
    <w:rsid w:val="4C343F57"/>
    <w:rsid w:val="4C535046"/>
    <w:rsid w:val="4C607A9B"/>
    <w:rsid w:val="4C813F21"/>
    <w:rsid w:val="4C90645E"/>
    <w:rsid w:val="4CA77271"/>
    <w:rsid w:val="4CB46DCC"/>
    <w:rsid w:val="4CBA3224"/>
    <w:rsid w:val="4CD83140"/>
    <w:rsid w:val="4CEA2E1D"/>
    <w:rsid w:val="4D0C30D6"/>
    <w:rsid w:val="4D0F5B39"/>
    <w:rsid w:val="4D324FC6"/>
    <w:rsid w:val="4D4E1F28"/>
    <w:rsid w:val="4D503EB4"/>
    <w:rsid w:val="4D5256B8"/>
    <w:rsid w:val="4D53662E"/>
    <w:rsid w:val="4D5B17F8"/>
    <w:rsid w:val="4D9A573B"/>
    <w:rsid w:val="4DAD4ABB"/>
    <w:rsid w:val="4DD42E17"/>
    <w:rsid w:val="4E1426F9"/>
    <w:rsid w:val="4E4720AD"/>
    <w:rsid w:val="4E954332"/>
    <w:rsid w:val="4EB06B11"/>
    <w:rsid w:val="4EEE13CE"/>
    <w:rsid w:val="4F0C4E27"/>
    <w:rsid w:val="4F1242B0"/>
    <w:rsid w:val="4F1A4AA9"/>
    <w:rsid w:val="4F611159"/>
    <w:rsid w:val="4F8875C0"/>
    <w:rsid w:val="4F896FC7"/>
    <w:rsid w:val="4F92212D"/>
    <w:rsid w:val="4FDF2CEF"/>
    <w:rsid w:val="4FE52FED"/>
    <w:rsid w:val="4FFD1EBC"/>
    <w:rsid w:val="501B1A6E"/>
    <w:rsid w:val="501B5DFB"/>
    <w:rsid w:val="502C4683"/>
    <w:rsid w:val="505A13F8"/>
    <w:rsid w:val="50724262"/>
    <w:rsid w:val="50EE7D10"/>
    <w:rsid w:val="512D2C8C"/>
    <w:rsid w:val="51697502"/>
    <w:rsid w:val="518F2906"/>
    <w:rsid w:val="51B71A16"/>
    <w:rsid w:val="51C57BA2"/>
    <w:rsid w:val="51D94C26"/>
    <w:rsid w:val="51F76A6D"/>
    <w:rsid w:val="51FE519B"/>
    <w:rsid w:val="5202736E"/>
    <w:rsid w:val="52696B9C"/>
    <w:rsid w:val="52704FE4"/>
    <w:rsid w:val="52735CAF"/>
    <w:rsid w:val="527C3360"/>
    <w:rsid w:val="52856578"/>
    <w:rsid w:val="52AD3BF8"/>
    <w:rsid w:val="52C75814"/>
    <w:rsid w:val="52D01B4F"/>
    <w:rsid w:val="52DE7624"/>
    <w:rsid w:val="52FB1E9F"/>
    <w:rsid w:val="530D6416"/>
    <w:rsid w:val="531641A0"/>
    <w:rsid w:val="53223F08"/>
    <w:rsid w:val="533815A1"/>
    <w:rsid w:val="53563F9E"/>
    <w:rsid w:val="535E267D"/>
    <w:rsid w:val="535F74D0"/>
    <w:rsid w:val="53D575F5"/>
    <w:rsid w:val="53E146AA"/>
    <w:rsid w:val="53EB6B24"/>
    <w:rsid w:val="53EE2B0B"/>
    <w:rsid w:val="54207E40"/>
    <w:rsid w:val="54304675"/>
    <w:rsid w:val="5440503F"/>
    <w:rsid w:val="545C67B8"/>
    <w:rsid w:val="54600C41"/>
    <w:rsid w:val="546D28FE"/>
    <w:rsid w:val="54C1663F"/>
    <w:rsid w:val="54C353C1"/>
    <w:rsid w:val="54CE1809"/>
    <w:rsid w:val="54EF69D9"/>
    <w:rsid w:val="550C3DBE"/>
    <w:rsid w:val="551E680B"/>
    <w:rsid w:val="55292A65"/>
    <w:rsid w:val="553B1184"/>
    <w:rsid w:val="55472C5C"/>
    <w:rsid w:val="55504EF5"/>
    <w:rsid w:val="555D7BB6"/>
    <w:rsid w:val="55631E61"/>
    <w:rsid w:val="556C3F2E"/>
    <w:rsid w:val="55706C6C"/>
    <w:rsid w:val="55794E28"/>
    <w:rsid w:val="55A97475"/>
    <w:rsid w:val="55E2096F"/>
    <w:rsid w:val="56235B6F"/>
    <w:rsid w:val="56245CD7"/>
    <w:rsid w:val="564E36A8"/>
    <w:rsid w:val="56803293"/>
    <w:rsid w:val="568D0BAA"/>
    <w:rsid w:val="56AE02E7"/>
    <w:rsid w:val="56CB09B7"/>
    <w:rsid w:val="56D5148B"/>
    <w:rsid w:val="56EA5336"/>
    <w:rsid w:val="57382707"/>
    <w:rsid w:val="57484882"/>
    <w:rsid w:val="574B2FDA"/>
    <w:rsid w:val="57553F4D"/>
    <w:rsid w:val="57B742C5"/>
    <w:rsid w:val="57D34936"/>
    <w:rsid w:val="57F23A73"/>
    <w:rsid w:val="581F3466"/>
    <w:rsid w:val="58425722"/>
    <w:rsid w:val="585253D8"/>
    <w:rsid w:val="58B15CDD"/>
    <w:rsid w:val="58BB76D8"/>
    <w:rsid w:val="58BF1F21"/>
    <w:rsid w:val="58C43C7A"/>
    <w:rsid w:val="58D05B8A"/>
    <w:rsid w:val="58FD4791"/>
    <w:rsid w:val="59087966"/>
    <w:rsid w:val="59353D79"/>
    <w:rsid w:val="59415363"/>
    <w:rsid w:val="594964EA"/>
    <w:rsid w:val="595545FC"/>
    <w:rsid w:val="59582B81"/>
    <w:rsid w:val="59787EF2"/>
    <w:rsid w:val="597D2934"/>
    <w:rsid w:val="598E32AF"/>
    <w:rsid w:val="599C6706"/>
    <w:rsid w:val="59A5593E"/>
    <w:rsid w:val="59B130C9"/>
    <w:rsid w:val="59D357D9"/>
    <w:rsid w:val="59F23588"/>
    <w:rsid w:val="5A0D677A"/>
    <w:rsid w:val="5A3834FC"/>
    <w:rsid w:val="5A4C62D6"/>
    <w:rsid w:val="5A6171EF"/>
    <w:rsid w:val="5A660818"/>
    <w:rsid w:val="5A88472C"/>
    <w:rsid w:val="5A8A5A32"/>
    <w:rsid w:val="5A975C82"/>
    <w:rsid w:val="5AB57422"/>
    <w:rsid w:val="5AD617E8"/>
    <w:rsid w:val="5AF1718B"/>
    <w:rsid w:val="5B40637B"/>
    <w:rsid w:val="5B4E1C75"/>
    <w:rsid w:val="5B6B6334"/>
    <w:rsid w:val="5BA2145C"/>
    <w:rsid w:val="5BA45CFC"/>
    <w:rsid w:val="5BEE5F5E"/>
    <w:rsid w:val="5C1F370B"/>
    <w:rsid w:val="5C535EC3"/>
    <w:rsid w:val="5C603140"/>
    <w:rsid w:val="5C6C49C6"/>
    <w:rsid w:val="5C9A5336"/>
    <w:rsid w:val="5CAB3879"/>
    <w:rsid w:val="5CB1420E"/>
    <w:rsid w:val="5CB23E30"/>
    <w:rsid w:val="5CB41CA0"/>
    <w:rsid w:val="5CE850D7"/>
    <w:rsid w:val="5CEB6DDA"/>
    <w:rsid w:val="5CFA6084"/>
    <w:rsid w:val="5D027942"/>
    <w:rsid w:val="5D0B4B20"/>
    <w:rsid w:val="5D555AF9"/>
    <w:rsid w:val="5D577221"/>
    <w:rsid w:val="5D6722C4"/>
    <w:rsid w:val="5D9F326B"/>
    <w:rsid w:val="5DAF0A85"/>
    <w:rsid w:val="5E0C634B"/>
    <w:rsid w:val="5E164BD5"/>
    <w:rsid w:val="5E1E7887"/>
    <w:rsid w:val="5E297ED4"/>
    <w:rsid w:val="5E4F0987"/>
    <w:rsid w:val="5E543E19"/>
    <w:rsid w:val="5E6B7624"/>
    <w:rsid w:val="5EB76569"/>
    <w:rsid w:val="5EEA7E18"/>
    <w:rsid w:val="5EF9146F"/>
    <w:rsid w:val="5F1A58DC"/>
    <w:rsid w:val="5F80433F"/>
    <w:rsid w:val="5FA56B37"/>
    <w:rsid w:val="5FBE3E21"/>
    <w:rsid w:val="5FC62426"/>
    <w:rsid w:val="5FE43569"/>
    <w:rsid w:val="5FF168AB"/>
    <w:rsid w:val="601624D5"/>
    <w:rsid w:val="601D69B4"/>
    <w:rsid w:val="603D7E09"/>
    <w:rsid w:val="604F6E35"/>
    <w:rsid w:val="606854BD"/>
    <w:rsid w:val="607929F9"/>
    <w:rsid w:val="607A0CE3"/>
    <w:rsid w:val="608C50A3"/>
    <w:rsid w:val="60A82837"/>
    <w:rsid w:val="60B154D9"/>
    <w:rsid w:val="60B75FBB"/>
    <w:rsid w:val="60CB780E"/>
    <w:rsid w:val="60F36C00"/>
    <w:rsid w:val="60F41E71"/>
    <w:rsid w:val="60FE640C"/>
    <w:rsid w:val="61347391"/>
    <w:rsid w:val="614C6FA4"/>
    <w:rsid w:val="616A2C76"/>
    <w:rsid w:val="61837CD8"/>
    <w:rsid w:val="61913E89"/>
    <w:rsid w:val="61A61242"/>
    <w:rsid w:val="61D73419"/>
    <w:rsid w:val="6229428C"/>
    <w:rsid w:val="623F432E"/>
    <w:rsid w:val="6251206B"/>
    <w:rsid w:val="625B3563"/>
    <w:rsid w:val="6260064B"/>
    <w:rsid w:val="6266535B"/>
    <w:rsid w:val="62A44725"/>
    <w:rsid w:val="62A44B93"/>
    <w:rsid w:val="62ED2049"/>
    <w:rsid w:val="62F03546"/>
    <w:rsid w:val="62F26C82"/>
    <w:rsid w:val="62FB342C"/>
    <w:rsid w:val="630A6663"/>
    <w:rsid w:val="631C7DC3"/>
    <w:rsid w:val="634F1E0E"/>
    <w:rsid w:val="635712A1"/>
    <w:rsid w:val="63794BE3"/>
    <w:rsid w:val="63C90540"/>
    <w:rsid w:val="64674596"/>
    <w:rsid w:val="64741254"/>
    <w:rsid w:val="64745313"/>
    <w:rsid w:val="647B3D45"/>
    <w:rsid w:val="6481686C"/>
    <w:rsid w:val="648A0AF0"/>
    <w:rsid w:val="649C5A2F"/>
    <w:rsid w:val="64AE00EA"/>
    <w:rsid w:val="64B4392E"/>
    <w:rsid w:val="64C01D14"/>
    <w:rsid w:val="64EA004E"/>
    <w:rsid w:val="65024E37"/>
    <w:rsid w:val="65145A3F"/>
    <w:rsid w:val="651B6AF2"/>
    <w:rsid w:val="653F3380"/>
    <w:rsid w:val="65667974"/>
    <w:rsid w:val="657F6A5C"/>
    <w:rsid w:val="658202F1"/>
    <w:rsid w:val="658C4E32"/>
    <w:rsid w:val="659E5132"/>
    <w:rsid w:val="65A248E1"/>
    <w:rsid w:val="65E70D45"/>
    <w:rsid w:val="65ED6760"/>
    <w:rsid w:val="65FC4A25"/>
    <w:rsid w:val="65FC7C4E"/>
    <w:rsid w:val="663A7169"/>
    <w:rsid w:val="663D57D2"/>
    <w:rsid w:val="667F460E"/>
    <w:rsid w:val="668E0C85"/>
    <w:rsid w:val="66C2757E"/>
    <w:rsid w:val="66E60378"/>
    <w:rsid w:val="66E84EDF"/>
    <w:rsid w:val="673B3299"/>
    <w:rsid w:val="679B0968"/>
    <w:rsid w:val="67A82AD4"/>
    <w:rsid w:val="67C274DC"/>
    <w:rsid w:val="67D40D40"/>
    <w:rsid w:val="67E776F7"/>
    <w:rsid w:val="67FD36F3"/>
    <w:rsid w:val="68046633"/>
    <w:rsid w:val="68052334"/>
    <w:rsid w:val="680A7292"/>
    <w:rsid w:val="68155799"/>
    <w:rsid w:val="681A01DB"/>
    <w:rsid w:val="68300FBC"/>
    <w:rsid w:val="68345F83"/>
    <w:rsid w:val="685C768A"/>
    <w:rsid w:val="687B16B0"/>
    <w:rsid w:val="68965074"/>
    <w:rsid w:val="689A1F24"/>
    <w:rsid w:val="68D803B7"/>
    <w:rsid w:val="691E602E"/>
    <w:rsid w:val="694463AA"/>
    <w:rsid w:val="694C004D"/>
    <w:rsid w:val="694D6871"/>
    <w:rsid w:val="69894682"/>
    <w:rsid w:val="69C27203"/>
    <w:rsid w:val="69C65B14"/>
    <w:rsid w:val="6A145FA7"/>
    <w:rsid w:val="6A7353FD"/>
    <w:rsid w:val="6A9547F1"/>
    <w:rsid w:val="6AA336F5"/>
    <w:rsid w:val="6AA96E50"/>
    <w:rsid w:val="6AB517FA"/>
    <w:rsid w:val="6AD75164"/>
    <w:rsid w:val="6ADF068C"/>
    <w:rsid w:val="6B676758"/>
    <w:rsid w:val="6BAD689C"/>
    <w:rsid w:val="6C2C1A47"/>
    <w:rsid w:val="6C6D4360"/>
    <w:rsid w:val="6C807407"/>
    <w:rsid w:val="6CAD00D0"/>
    <w:rsid w:val="6CF35727"/>
    <w:rsid w:val="6D020C17"/>
    <w:rsid w:val="6D0C5B48"/>
    <w:rsid w:val="6D0C7CD3"/>
    <w:rsid w:val="6D2168D7"/>
    <w:rsid w:val="6D5E694A"/>
    <w:rsid w:val="6D7B7DBF"/>
    <w:rsid w:val="6D9D76D3"/>
    <w:rsid w:val="6DAB444C"/>
    <w:rsid w:val="6DB34F8E"/>
    <w:rsid w:val="6DC86D7E"/>
    <w:rsid w:val="6DDD0324"/>
    <w:rsid w:val="6DEB589F"/>
    <w:rsid w:val="6E0617E3"/>
    <w:rsid w:val="6E1E230E"/>
    <w:rsid w:val="6E232B69"/>
    <w:rsid w:val="6E283590"/>
    <w:rsid w:val="6E625D1C"/>
    <w:rsid w:val="6E6814D4"/>
    <w:rsid w:val="6E7A288A"/>
    <w:rsid w:val="6E853C00"/>
    <w:rsid w:val="6E8D6EB4"/>
    <w:rsid w:val="6E9C3AAE"/>
    <w:rsid w:val="6EAB6463"/>
    <w:rsid w:val="6EBF51C1"/>
    <w:rsid w:val="6EC22083"/>
    <w:rsid w:val="6ED645DE"/>
    <w:rsid w:val="6EDB676C"/>
    <w:rsid w:val="6EFA7F16"/>
    <w:rsid w:val="6F5C0B6C"/>
    <w:rsid w:val="6F8543C1"/>
    <w:rsid w:val="6FC77118"/>
    <w:rsid w:val="700529B8"/>
    <w:rsid w:val="70060B23"/>
    <w:rsid w:val="701167ED"/>
    <w:rsid w:val="70172D35"/>
    <w:rsid w:val="701C61A5"/>
    <w:rsid w:val="70227795"/>
    <w:rsid w:val="70716745"/>
    <w:rsid w:val="709D32B5"/>
    <w:rsid w:val="70A76787"/>
    <w:rsid w:val="70A85A24"/>
    <w:rsid w:val="70A86A5F"/>
    <w:rsid w:val="70B342CA"/>
    <w:rsid w:val="70ED617C"/>
    <w:rsid w:val="70EE5691"/>
    <w:rsid w:val="710B4C33"/>
    <w:rsid w:val="716B5B86"/>
    <w:rsid w:val="717068F9"/>
    <w:rsid w:val="717F492E"/>
    <w:rsid w:val="71A36CA1"/>
    <w:rsid w:val="71B879DB"/>
    <w:rsid w:val="71C9093C"/>
    <w:rsid w:val="71D05E67"/>
    <w:rsid w:val="71DD21CB"/>
    <w:rsid w:val="72364221"/>
    <w:rsid w:val="724B1A84"/>
    <w:rsid w:val="724F440B"/>
    <w:rsid w:val="725E1EF5"/>
    <w:rsid w:val="72731331"/>
    <w:rsid w:val="72903B52"/>
    <w:rsid w:val="72A03F42"/>
    <w:rsid w:val="72B61E9F"/>
    <w:rsid w:val="72B872A2"/>
    <w:rsid w:val="72E309C0"/>
    <w:rsid w:val="73126398"/>
    <w:rsid w:val="73592726"/>
    <w:rsid w:val="736F11F7"/>
    <w:rsid w:val="737A73A6"/>
    <w:rsid w:val="737C5FC8"/>
    <w:rsid w:val="7387632F"/>
    <w:rsid w:val="73943401"/>
    <w:rsid w:val="73A5712D"/>
    <w:rsid w:val="73A70366"/>
    <w:rsid w:val="73BB3A63"/>
    <w:rsid w:val="73CD1170"/>
    <w:rsid w:val="73D33898"/>
    <w:rsid w:val="73E4369E"/>
    <w:rsid w:val="73F36D7A"/>
    <w:rsid w:val="742C6E3B"/>
    <w:rsid w:val="74326A5B"/>
    <w:rsid w:val="74377261"/>
    <w:rsid w:val="743C5342"/>
    <w:rsid w:val="74403E7B"/>
    <w:rsid w:val="7446745F"/>
    <w:rsid w:val="748E71B0"/>
    <w:rsid w:val="74AE4FB9"/>
    <w:rsid w:val="74B503F0"/>
    <w:rsid w:val="74E467DA"/>
    <w:rsid w:val="75071AE5"/>
    <w:rsid w:val="75644BCD"/>
    <w:rsid w:val="757441B9"/>
    <w:rsid w:val="757837A0"/>
    <w:rsid w:val="75793A56"/>
    <w:rsid w:val="75993535"/>
    <w:rsid w:val="75C9618F"/>
    <w:rsid w:val="75E367D9"/>
    <w:rsid w:val="75F53B95"/>
    <w:rsid w:val="76064C60"/>
    <w:rsid w:val="76271934"/>
    <w:rsid w:val="764F0E4E"/>
    <w:rsid w:val="764F5007"/>
    <w:rsid w:val="765C46C8"/>
    <w:rsid w:val="765C7546"/>
    <w:rsid w:val="767546FA"/>
    <w:rsid w:val="76793327"/>
    <w:rsid w:val="768E4899"/>
    <w:rsid w:val="76941967"/>
    <w:rsid w:val="76D151BC"/>
    <w:rsid w:val="76DB4E8D"/>
    <w:rsid w:val="76E66317"/>
    <w:rsid w:val="76E756A1"/>
    <w:rsid w:val="770E7354"/>
    <w:rsid w:val="77271160"/>
    <w:rsid w:val="77692FE0"/>
    <w:rsid w:val="777E7B41"/>
    <w:rsid w:val="77C0165E"/>
    <w:rsid w:val="77EC1D12"/>
    <w:rsid w:val="78256AD9"/>
    <w:rsid w:val="784863F5"/>
    <w:rsid w:val="785F7BAD"/>
    <w:rsid w:val="7863339B"/>
    <w:rsid w:val="787215A0"/>
    <w:rsid w:val="78867A43"/>
    <w:rsid w:val="788A6F21"/>
    <w:rsid w:val="78A52E97"/>
    <w:rsid w:val="78C32FAC"/>
    <w:rsid w:val="790D66A5"/>
    <w:rsid w:val="7932603B"/>
    <w:rsid w:val="79396055"/>
    <w:rsid w:val="79593C57"/>
    <w:rsid w:val="797632A9"/>
    <w:rsid w:val="79913AE7"/>
    <w:rsid w:val="799D605B"/>
    <w:rsid w:val="79B560A0"/>
    <w:rsid w:val="79BD6135"/>
    <w:rsid w:val="79D90FBD"/>
    <w:rsid w:val="79E05927"/>
    <w:rsid w:val="7A047824"/>
    <w:rsid w:val="7A06022E"/>
    <w:rsid w:val="7A19016C"/>
    <w:rsid w:val="7A393091"/>
    <w:rsid w:val="7A46363B"/>
    <w:rsid w:val="7A511995"/>
    <w:rsid w:val="7A596246"/>
    <w:rsid w:val="7A5B60DD"/>
    <w:rsid w:val="7A622BC1"/>
    <w:rsid w:val="7A6D2C0B"/>
    <w:rsid w:val="7A76037C"/>
    <w:rsid w:val="7A8050B6"/>
    <w:rsid w:val="7A8245A5"/>
    <w:rsid w:val="7A9203B5"/>
    <w:rsid w:val="7ACA5070"/>
    <w:rsid w:val="7AD113CA"/>
    <w:rsid w:val="7AE85964"/>
    <w:rsid w:val="7AEA123A"/>
    <w:rsid w:val="7AF07BF8"/>
    <w:rsid w:val="7AF63A90"/>
    <w:rsid w:val="7B146092"/>
    <w:rsid w:val="7B330E9C"/>
    <w:rsid w:val="7B526ABD"/>
    <w:rsid w:val="7B5A2EC2"/>
    <w:rsid w:val="7B793622"/>
    <w:rsid w:val="7BA34782"/>
    <w:rsid w:val="7BAD0C77"/>
    <w:rsid w:val="7BB154E1"/>
    <w:rsid w:val="7BBF169D"/>
    <w:rsid w:val="7BCC2CC8"/>
    <w:rsid w:val="7BDB494F"/>
    <w:rsid w:val="7BE83FEA"/>
    <w:rsid w:val="7BEB2FA9"/>
    <w:rsid w:val="7C0100D4"/>
    <w:rsid w:val="7C2D1825"/>
    <w:rsid w:val="7C340DA5"/>
    <w:rsid w:val="7C36626F"/>
    <w:rsid w:val="7C6258A4"/>
    <w:rsid w:val="7C671B73"/>
    <w:rsid w:val="7C690341"/>
    <w:rsid w:val="7C967977"/>
    <w:rsid w:val="7C981CB2"/>
    <w:rsid w:val="7C9B2E9A"/>
    <w:rsid w:val="7CAC5447"/>
    <w:rsid w:val="7CE035AA"/>
    <w:rsid w:val="7CE22A4D"/>
    <w:rsid w:val="7CF42652"/>
    <w:rsid w:val="7D202F27"/>
    <w:rsid w:val="7D9B2C31"/>
    <w:rsid w:val="7DC906DE"/>
    <w:rsid w:val="7E0F53CE"/>
    <w:rsid w:val="7E151A3D"/>
    <w:rsid w:val="7E27545E"/>
    <w:rsid w:val="7E511178"/>
    <w:rsid w:val="7E533CE8"/>
    <w:rsid w:val="7E6A09D9"/>
    <w:rsid w:val="7ED1188A"/>
    <w:rsid w:val="7ED429E0"/>
    <w:rsid w:val="7EEA4D7E"/>
    <w:rsid w:val="7EF875F6"/>
    <w:rsid w:val="7F097EB3"/>
    <w:rsid w:val="7F21265F"/>
    <w:rsid w:val="7F461876"/>
    <w:rsid w:val="7F6A11F1"/>
    <w:rsid w:val="7F7B2BC7"/>
    <w:rsid w:val="7F842879"/>
    <w:rsid w:val="7FB92C00"/>
    <w:rsid w:val="7FD778AB"/>
    <w:rsid w:val="7FDB6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FF6667B"/>
  <w15:docId w15:val="{6BB1B74B-D095-0C4E-A846-673CA04F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table of figures" w:uiPriority="99" w:qFormat="1"/>
    <w:lsdException w:name="annotation reference" w:qFormat="1"/>
    <w:lsdException w:name="Title"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7C84"/>
    <w:pPr>
      <w:topLinePunct/>
      <w:adjustRightInd w:val="0"/>
      <w:snapToGrid w:val="0"/>
      <w:spacing w:before="160" w:line="240" w:lineRule="atLeast"/>
    </w:pPr>
    <w:rPr>
      <w:rFonts w:ascii="SimSun" w:hAnsi="SimSun" w:cs="Arial"/>
      <w:kern w:val="2"/>
      <w:sz w:val="21"/>
      <w:szCs w:val="21"/>
    </w:rPr>
  </w:style>
  <w:style w:type="paragraph" w:styleId="Heading1">
    <w:name w:val="heading 1"/>
    <w:basedOn w:val="Normal"/>
    <w:next w:val="Normal"/>
    <w:link w:val="Heading1Char"/>
    <w:qFormat/>
    <w:pPr>
      <w:keepNext/>
      <w:numPr>
        <w:numId w:val="1"/>
      </w:numPr>
      <w:pBdr>
        <w:top w:val="none" w:sz="0" w:space="1" w:color="auto"/>
        <w:left w:val="none" w:sz="0" w:space="4" w:color="auto"/>
        <w:bottom w:val="single" w:sz="12" w:space="1" w:color="auto"/>
        <w:right w:val="none" w:sz="0" w:space="4" w:color="auto"/>
      </w:pBdr>
      <w:tabs>
        <w:tab w:val="clear" w:pos="0"/>
        <w:tab w:val="left" w:pos="432"/>
        <w:tab w:val="left" w:pos="1582"/>
      </w:tabs>
      <w:spacing w:before="400" w:after="400"/>
      <w:outlineLvl w:val="0"/>
    </w:pPr>
    <w:rPr>
      <w:rFonts w:eastAsia="SimHei"/>
      <w:b/>
      <w:bCs/>
      <w:kern w:val="44"/>
      <w:sz w:val="44"/>
      <w:szCs w:val="44"/>
    </w:rPr>
  </w:style>
  <w:style w:type="paragraph" w:styleId="Heading2">
    <w:name w:val="heading 2"/>
    <w:basedOn w:val="Normal"/>
    <w:next w:val="Normal"/>
    <w:link w:val="Heading2Char"/>
    <w:unhideWhenUsed/>
    <w:qFormat/>
    <w:rsid w:val="00D36FFD"/>
    <w:pPr>
      <w:keepNext/>
      <w:keepLines/>
      <w:numPr>
        <w:ilvl w:val="1"/>
        <w:numId w:val="1"/>
      </w:numPr>
      <w:tabs>
        <w:tab w:val="left" w:pos="431"/>
        <w:tab w:val="left" w:pos="1582"/>
      </w:tabs>
      <w:ind w:left="284"/>
      <w:outlineLvl w:val="1"/>
    </w:pPr>
    <w:rPr>
      <w:rFonts w:eastAsia="SimHei"/>
      <w:b/>
      <w:bCs/>
      <w:sz w:val="32"/>
      <w:szCs w:val="32"/>
    </w:rPr>
  </w:style>
  <w:style w:type="paragraph" w:styleId="Heading3">
    <w:name w:val="heading 3"/>
    <w:basedOn w:val="Normal"/>
    <w:next w:val="Normal"/>
    <w:link w:val="Heading3Char"/>
    <w:unhideWhenUsed/>
    <w:qFormat/>
    <w:rsid w:val="00D36FFD"/>
    <w:pPr>
      <w:keepNext/>
      <w:keepLines/>
      <w:numPr>
        <w:ilvl w:val="2"/>
        <w:numId w:val="1"/>
      </w:numPr>
      <w:tabs>
        <w:tab w:val="clear" w:pos="0"/>
        <w:tab w:val="left" w:pos="420"/>
        <w:tab w:val="left" w:pos="1134"/>
        <w:tab w:val="left" w:pos="1582"/>
      </w:tabs>
      <w:spacing w:before="200"/>
      <w:ind w:left="567"/>
      <w:outlineLvl w:val="2"/>
    </w:pPr>
    <w:rPr>
      <w:rFonts w:eastAsia="SimHei"/>
      <w:sz w:val="30"/>
      <w:szCs w:val="30"/>
    </w:rPr>
  </w:style>
  <w:style w:type="paragraph" w:styleId="Heading4">
    <w:name w:val="heading 4"/>
    <w:basedOn w:val="Normal"/>
    <w:next w:val="Normal"/>
    <w:unhideWhenUsed/>
    <w:qFormat/>
    <w:rsid w:val="00D36FFD"/>
    <w:pPr>
      <w:keepNext/>
      <w:keepLines/>
      <w:numPr>
        <w:ilvl w:val="3"/>
        <w:numId w:val="1"/>
      </w:numPr>
      <w:tabs>
        <w:tab w:val="clear" w:pos="0"/>
        <w:tab w:val="left" w:pos="862"/>
        <w:tab w:val="left" w:pos="1582"/>
      </w:tabs>
      <w:ind w:left="851"/>
      <w:outlineLvl w:val="3"/>
    </w:pPr>
    <w:rPr>
      <w:rFonts w:eastAsia="SimHei"/>
      <w:sz w:val="28"/>
      <w:szCs w:val="28"/>
    </w:rPr>
  </w:style>
  <w:style w:type="paragraph" w:styleId="Heading5">
    <w:name w:val="heading 5"/>
    <w:basedOn w:val="Normal"/>
    <w:next w:val="Normal"/>
    <w:unhideWhenUsed/>
    <w:qFormat/>
    <w:rsid w:val="00D36FFD"/>
    <w:pPr>
      <w:keepNext/>
      <w:keepLines/>
      <w:numPr>
        <w:ilvl w:val="4"/>
        <w:numId w:val="1"/>
      </w:numPr>
      <w:tabs>
        <w:tab w:val="left" w:pos="1008"/>
        <w:tab w:val="left" w:pos="1582"/>
      </w:tabs>
      <w:spacing w:before="280" w:after="290" w:line="372" w:lineRule="auto"/>
      <w:ind w:left="2143" w:hanging="1009"/>
      <w:outlineLvl w:val="4"/>
    </w:pPr>
    <w:rPr>
      <w:b/>
      <w:sz w:val="28"/>
    </w:rPr>
  </w:style>
  <w:style w:type="paragraph" w:styleId="Heading6">
    <w:name w:val="heading 6"/>
    <w:basedOn w:val="Normal"/>
    <w:next w:val="Normal"/>
    <w:unhideWhenUsed/>
    <w:qFormat/>
    <w:rsid w:val="00D36FFD"/>
    <w:pPr>
      <w:keepNext/>
      <w:keepLines/>
      <w:numPr>
        <w:ilvl w:val="5"/>
        <w:numId w:val="1"/>
      </w:numPr>
      <w:tabs>
        <w:tab w:val="left" w:pos="420"/>
        <w:tab w:val="left" w:pos="1582"/>
      </w:tabs>
      <w:spacing w:before="240" w:after="64" w:line="317" w:lineRule="auto"/>
      <w:ind w:left="2569" w:hanging="1151"/>
      <w:outlineLvl w:val="5"/>
    </w:pPr>
    <w:rPr>
      <w:rFonts w:eastAsia="SimHei"/>
      <w:b/>
      <w:sz w:val="24"/>
    </w:rPr>
  </w:style>
  <w:style w:type="paragraph" w:styleId="Heading7">
    <w:name w:val="heading 7"/>
    <w:basedOn w:val="Normal"/>
    <w:next w:val="Normal"/>
    <w:unhideWhenUsed/>
    <w:qFormat/>
    <w:pPr>
      <w:keepNext/>
      <w:keepLines/>
      <w:numPr>
        <w:ilvl w:val="6"/>
        <w:numId w:val="1"/>
      </w:numPr>
      <w:tabs>
        <w:tab w:val="left" w:pos="1296"/>
        <w:tab w:val="left" w:pos="1582"/>
      </w:tabs>
      <w:spacing w:before="240" w:after="64" w:line="317" w:lineRule="auto"/>
      <w:outlineLvl w:val="6"/>
    </w:pPr>
    <w:rPr>
      <w:rFonts w:eastAsiaTheme="minorEastAsia"/>
      <w:b/>
      <w:sz w:val="24"/>
    </w:rPr>
  </w:style>
  <w:style w:type="paragraph" w:styleId="Heading8">
    <w:name w:val="heading 8"/>
    <w:basedOn w:val="Normal"/>
    <w:next w:val="Normal"/>
    <w:unhideWhenUsed/>
    <w:qFormat/>
    <w:pPr>
      <w:keepNext/>
      <w:keepLines/>
      <w:numPr>
        <w:ilvl w:val="7"/>
        <w:numId w:val="2"/>
      </w:numPr>
      <w:tabs>
        <w:tab w:val="left" w:pos="1440"/>
      </w:tabs>
      <w:spacing w:before="240" w:after="64" w:line="317" w:lineRule="auto"/>
      <w:outlineLvl w:val="7"/>
    </w:pPr>
    <w:rPr>
      <w:rFonts w:eastAsia="SimHei"/>
      <w:sz w:val="24"/>
    </w:rPr>
  </w:style>
  <w:style w:type="paragraph" w:styleId="Heading9">
    <w:name w:val="heading 9"/>
    <w:basedOn w:val="Normal"/>
    <w:next w:val="Normal"/>
    <w:unhideWhenUsed/>
    <w:qFormat/>
    <w:pPr>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firstLineChars="200" w:firstLine="420"/>
    </w:pPr>
  </w:style>
  <w:style w:type="paragraph" w:styleId="Caption">
    <w:name w:val="caption"/>
    <w:basedOn w:val="Normal"/>
    <w:next w:val="Normal"/>
    <w:unhideWhenUsed/>
    <w:qFormat/>
    <w:pPr>
      <w:spacing w:before="20" w:after="20"/>
      <w:ind w:left="1701"/>
    </w:pPr>
    <w:rPr>
      <w:rFonts w:eastAsia="SimHei"/>
    </w:rPr>
  </w:style>
  <w:style w:type="paragraph" w:styleId="CommentText">
    <w:name w:val="annotation text"/>
    <w:basedOn w:val="Normal"/>
    <w:link w:val="CommentTextChar"/>
    <w:qFormat/>
  </w:style>
  <w:style w:type="paragraph" w:styleId="TOC3">
    <w:name w:val="toc 3"/>
    <w:basedOn w:val="Normal"/>
    <w:next w:val="Normal"/>
    <w:uiPriority w:val="39"/>
    <w:qFormat/>
    <w:pPr>
      <w:spacing w:before="20" w:after="20" w:line="240" w:lineRule="auto"/>
      <w:ind w:left="482"/>
    </w:pPr>
  </w:style>
  <w:style w:type="paragraph" w:styleId="BalloonText">
    <w:name w:val="Balloon Text"/>
    <w:basedOn w:val="Normal"/>
    <w:link w:val="BalloonTextChar"/>
    <w:qFormat/>
    <w:pPr>
      <w:spacing w:before="0" w:after="0" w:line="240" w:lineRule="auto"/>
    </w:pPr>
    <w:rPr>
      <w:sz w:val="18"/>
      <w:szCs w:val="18"/>
    </w:rPr>
  </w:style>
  <w:style w:type="paragraph" w:styleId="Footer">
    <w:name w:val="footer"/>
    <w:basedOn w:val="Normal"/>
    <w:qFormat/>
    <w:pPr>
      <w:tabs>
        <w:tab w:val="center" w:pos="4153"/>
        <w:tab w:val="right" w:pos="8306"/>
      </w:tabs>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jc w:val="both"/>
    </w:pPr>
    <w:rPr>
      <w:sz w:val="16"/>
      <w:szCs w:val="16"/>
    </w:rPr>
  </w:style>
  <w:style w:type="paragraph" w:styleId="TOC1">
    <w:name w:val="toc 1"/>
    <w:basedOn w:val="Normal"/>
    <w:next w:val="Normal"/>
    <w:uiPriority w:val="39"/>
    <w:qFormat/>
    <w:pPr>
      <w:spacing w:before="20" w:after="20" w:line="240" w:lineRule="auto"/>
    </w:pPr>
    <w:rPr>
      <w:rFonts w:eastAsia="SimHei"/>
      <w:b/>
      <w:sz w:val="24"/>
      <w:szCs w:val="24"/>
    </w:rPr>
  </w:style>
  <w:style w:type="paragraph" w:styleId="TableofFigures">
    <w:name w:val="table of figures"/>
    <w:basedOn w:val="Normal"/>
    <w:next w:val="Normal"/>
    <w:uiPriority w:val="99"/>
    <w:qFormat/>
    <w:pPr>
      <w:spacing w:before="20" w:after="20"/>
      <w:ind w:left="420" w:hangingChars="200" w:hanging="420"/>
    </w:pPr>
    <w:rPr>
      <w:rFonts w:eastAsia="SimHei"/>
    </w:rPr>
  </w:style>
  <w:style w:type="paragraph" w:styleId="TOC2">
    <w:name w:val="toc 2"/>
    <w:basedOn w:val="Normal"/>
    <w:next w:val="Normal"/>
    <w:uiPriority w:val="39"/>
    <w:qFormat/>
    <w:pPr>
      <w:spacing w:before="20" w:after="20" w:line="240" w:lineRule="auto"/>
      <w:ind w:left="238"/>
    </w:pPr>
    <w:rPr>
      <w:smallCaps/>
    </w:rPr>
  </w:style>
  <w:style w:type="character" w:styleId="FollowedHyperlink">
    <w:name w:val="FollowedHyperlink"/>
    <w:basedOn w:val="DefaultParagraphFont"/>
    <w:qFormat/>
    <w:rPr>
      <w:color w:val="800080"/>
      <w:u w:val="single"/>
    </w:rPr>
  </w:style>
  <w:style w:type="character" w:styleId="Hyperlink">
    <w:name w:val="Hyperlink"/>
    <w:basedOn w:val="DefaultParagraphFont"/>
    <w:uiPriority w:val="99"/>
    <w:qFormat/>
    <w:rPr>
      <w:rFonts w:ascii="Arial" w:eastAsia="SimSun" w:hAnsi="Arial" w:cs="Arial"/>
      <w:color w:val="000000" w:themeColor="text1"/>
      <w:sz w:val="21"/>
      <w:szCs w:val="21"/>
      <w:u w:val="words"/>
    </w:rPr>
  </w:style>
  <w:style w:type="character" w:styleId="CommentReference">
    <w:name w:val="annotation reference"/>
    <w:basedOn w:val="DefaultParagraphFont"/>
    <w:qFormat/>
    <w:rPr>
      <w:sz w:val="21"/>
      <w:szCs w:val="21"/>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代码"/>
    <w:basedOn w:val="Normal"/>
    <w:link w:val="CodeChar"/>
    <w:qFormat/>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40" w:lineRule="exact"/>
      <w:ind w:firstLine="57"/>
    </w:pPr>
    <w:rPr>
      <w:rFonts w:ascii="Consolas" w:hAnsi="Consolas" w:cs="Consolas"/>
      <w:sz w:val="18"/>
      <w:szCs w:val="18"/>
      <w:lang w:eastAsia="en-US"/>
    </w:rPr>
  </w:style>
  <w:style w:type="character" w:customStyle="1" w:styleId="CodeChar">
    <w:name w:val="Code Char"/>
    <w:link w:val="a"/>
    <w:qFormat/>
    <w:rPr>
      <w:rFonts w:ascii="Consolas" w:eastAsia="SimSun" w:hAnsi="Consolas" w:cs="Consolas"/>
      <w:kern w:val="0"/>
      <w:sz w:val="18"/>
      <w:szCs w:val="18"/>
      <w:shd w:val="clear" w:color="auto" w:fill="D9D9D9"/>
      <w:lang w:eastAsia="en-US"/>
    </w:rPr>
  </w:style>
  <w:style w:type="character" w:customStyle="1" w:styleId="Heading2Char">
    <w:name w:val="Heading 2 Char"/>
    <w:link w:val="Heading2"/>
    <w:qFormat/>
    <w:rsid w:val="00D36FFD"/>
    <w:rPr>
      <w:rFonts w:ascii="Arial" w:eastAsia="SimHei" w:hAnsi="Arial" w:cs="Arial"/>
      <w:b/>
      <w:bCs/>
      <w:kern w:val="2"/>
      <w:sz w:val="32"/>
      <w:szCs w:val="32"/>
    </w:rPr>
  </w:style>
  <w:style w:type="character" w:customStyle="1" w:styleId="Heading3Char">
    <w:name w:val="Heading 3 Char"/>
    <w:link w:val="Heading3"/>
    <w:qFormat/>
    <w:rsid w:val="00D36FFD"/>
    <w:rPr>
      <w:rFonts w:ascii="Arial" w:eastAsia="SimHei" w:hAnsi="Arial" w:cs="Arial"/>
      <w:kern w:val="2"/>
      <w:sz w:val="30"/>
      <w:szCs w:val="30"/>
    </w:rPr>
  </w:style>
  <w:style w:type="paragraph" w:customStyle="1" w:styleId="ProductOrService">
    <w:name w:val="ProductOrService"/>
    <w:qFormat/>
    <w:pPr>
      <w:adjustRightInd w:val="0"/>
      <w:snapToGrid w:val="0"/>
      <w:spacing w:before="80" w:after="80" w:line="240" w:lineRule="atLeast"/>
    </w:pPr>
    <w:rPr>
      <w:rFonts w:ascii="Arial" w:eastAsia="SimHei" w:hAnsi="Arial" w:cs="Arial"/>
      <w:color w:val="133599"/>
      <w:sz w:val="32"/>
      <w:szCs w:val="32"/>
      <w:lang w:eastAsia="en-US"/>
    </w:rPr>
  </w:style>
  <w:style w:type="paragraph" w:customStyle="1" w:styleId="DocName">
    <w:name w:val="DocName"/>
    <w:qFormat/>
    <w:pPr>
      <w:spacing w:before="80" w:after="80"/>
    </w:pPr>
    <w:rPr>
      <w:rFonts w:ascii="Arial" w:eastAsia="SimHei" w:hAnsi="Arial" w:cs="Arial"/>
      <w:b/>
      <w:bCs/>
      <w:color w:val="133599"/>
      <w:sz w:val="48"/>
      <w:szCs w:val="48"/>
    </w:rPr>
  </w:style>
  <w:style w:type="paragraph" w:customStyle="1" w:styleId="a0">
    <w:name w:val="表 内容"/>
    <w:basedOn w:val="Normal"/>
    <w:qFormat/>
    <w:pPr>
      <w:widowControl w:val="0"/>
      <w:spacing w:before="20" w:after="20"/>
    </w:pPr>
    <w:rPr>
      <w:snapToGrid w:val="0"/>
      <w:kern w:val="0"/>
      <w:sz w:val="18"/>
      <w:szCs w:val="18"/>
    </w:rPr>
  </w:style>
  <w:style w:type="paragraph" w:customStyle="1" w:styleId="ReleaseDate">
    <w:name w:val="ReleaseDate"/>
    <w:basedOn w:val="Normal"/>
    <w:qFormat/>
    <w:pPr>
      <w:spacing w:before="20" w:after="20"/>
    </w:pPr>
  </w:style>
  <w:style w:type="paragraph" w:customStyle="1" w:styleId="DocID">
    <w:name w:val="DocID"/>
    <w:basedOn w:val="Normal"/>
    <w:next w:val="Normal"/>
    <w:qFormat/>
    <w:pPr>
      <w:spacing w:before="20" w:after="20"/>
    </w:pPr>
  </w:style>
  <w:style w:type="paragraph" w:customStyle="1" w:styleId="Cover1">
    <w:name w:val="Cover1"/>
    <w:link w:val="Cover1Char"/>
    <w:qFormat/>
    <w:rPr>
      <w:rFonts w:ascii="Arial" w:hAnsi="Arial" w:cs="Arial"/>
      <w:b/>
      <w:sz w:val="21"/>
    </w:rPr>
  </w:style>
  <w:style w:type="paragraph" w:customStyle="1" w:styleId="Security">
    <w:name w:val="Security"/>
    <w:basedOn w:val="ReleaseDate"/>
    <w:qFormat/>
    <w:rPr>
      <w:rFonts w:eastAsiaTheme="minorEastAsia"/>
    </w:rPr>
  </w:style>
  <w:style w:type="paragraph" w:customStyle="1" w:styleId="Proptext">
    <w:name w:val="Proptext"/>
    <w:basedOn w:val="Normal"/>
    <w:qFormat/>
    <w:pPr>
      <w:spacing w:before="120"/>
      <w:jc w:val="both"/>
    </w:pPr>
    <w:rPr>
      <w:sz w:val="18"/>
    </w:rPr>
  </w:style>
  <w:style w:type="paragraph" w:customStyle="1" w:styleId="Cover2">
    <w:name w:val="Cover2"/>
    <w:basedOn w:val="Normal"/>
    <w:link w:val="Cover2Char"/>
    <w:qFormat/>
    <w:pPr>
      <w:widowControl w:val="0"/>
      <w:topLinePunct w:val="0"/>
      <w:spacing w:before="80" w:after="80"/>
    </w:pPr>
    <w:rPr>
      <w:rFonts w:eastAsia="SimHei"/>
      <w:b/>
      <w:bCs/>
      <w:spacing w:val="-4"/>
      <w:sz w:val="22"/>
      <w:szCs w:val="22"/>
    </w:rPr>
  </w:style>
  <w:style w:type="paragraph" w:customStyle="1" w:styleId="Contents">
    <w:name w:val="Contents"/>
    <w:basedOn w:val="Heading1NoNumber"/>
    <w:next w:val="Normal"/>
    <w:link w:val="ContentsChar"/>
    <w:qFormat/>
  </w:style>
  <w:style w:type="paragraph" w:customStyle="1" w:styleId="Heading1NoNumber">
    <w:name w:val="Heading1 No Number"/>
    <w:basedOn w:val="Heading1"/>
    <w:next w:val="Normal"/>
    <w:qFormat/>
    <w:pPr>
      <w:keepNext w:val="0"/>
      <w:pageBreakBefore/>
      <w:numPr>
        <w:numId w:val="0"/>
      </w:numPr>
      <w:tabs>
        <w:tab w:val="clear" w:pos="0"/>
      </w:tabs>
      <w:topLinePunct w:val="0"/>
    </w:pPr>
  </w:style>
  <w:style w:type="paragraph" w:customStyle="1" w:styleId="a1">
    <w:name w:val="表 头部"/>
    <w:basedOn w:val="Normal"/>
    <w:qFormat/>
    <w:pPr>
      <w:keepNext/>
      <w:widowControl w:val="0"/>
      <w:spacing w:before="80" w:after="80"/>
    </w:pPr>
    <w:rPr>
      <w:rFonts w:eastAsia="SimHei"/>
      <w:snapToGrid w:val="0"/>
      <w:kern w:val="0"/>
    </w:rPr>
  </w:style>
  <w:style w:type="paragraph" w:customStyle="1" w:styleId="a2">
    <w:name w:val="说明"/>
    <w:link w:val="Char"/>
    <w:qFormat/>
    <w:pPr>
      <w:spacing w:before="40" w:line="200" w:lineRule="atLeast"/>
      <w:ind w:left="283"/>
    </w:pPr>
    <w:rPr>
      <w:rFonts w:ascii="楷体" w:eastAsia="楷体" w:hAnsi="楷体" w:cs="楷体"/>
      <w:sz w:val="21"/>
      <w:szCs w:val="21"/>
    </w:rPr>
  </w:style>
  <w:style w:type="paragraph" w:customStyle="1" w:styleId="a3">
    <w:name w:val="表 内容居中"/>
    <w:basedOn w:val="a0"/>
    <w:qFormat/>
    <w:pPr>
      <w:jc w:val="center"/>
    </w:pPr>
  </w:style>
  <w:style w:type="character" w:customStyle="1" w:styleId="Cover1Char">
    <w:name w:val="Cover1 Char"/>
    <w:link w:val="Cover1"/>
    <w:qFormat/>
    <w:rPr>
      <w:rFonts w:ascii="Arial" w:eastAsia="SimSun" w:hAnsi="Arial" w:cs="Arial"/>
      <w:b/>
      <w:sz w:val="21"/>
    </w:rPr>
  </w:style>
  <w:style w:type="character" w:customStyle="1" w:styleId="ContentsChar">
    <w:name w:val="Contents Char"/>
    <w:link w:val="Contents"/>
    <w:qFormat/>
    <w:rPr>
      <w:rFonts w:ascii="Arial" w:eastAsia="SimHei" w:hAnsi="Arial" w:cs="Arial"/>
    </w:rPr>
  </w:style>
  <w:style w:type="character" w:customStyle="1" w:styleId="Cover2Char">
    <w:name w:val="Cover2 Char"/>
    <w:link w:val="Cover2"/>
    <w:qFormat/>
    <w:rPr>
      <w:rFonts w:ascii="Arial" w:eastAsia="SimHei" w:hAnsi="Arial"/>
      <w:b/>
      <w:bCs/>
      <w:spacing w:val="-4"/>
      <w:sz w:val="22"/>
      <w:szCs w:val="22"/>
    </w:rPr>
  </w:style>
  <w:style w:type="character" w:customStyle="1" w:styleId="BalloonTextChar">
    <w:name w:val="Balloon Text Char"/>
    <w:basedOn w:val="DefaultParagraphFont"/>
    <w:link w:val="BalloonText"/>
    <w:qFormat/>
    <w:rPr>
      <w:rFonts w:asciiTheme="minorHAnsi" w:eastAsiaTheme="minorEastAsia" w:hAnsiTheme="minorHAnsi" w:cs="Arial"/>
      <w:kern w:val="2"/>
      <w:sz w:val="18"/>
      <w:szCs w:val="18"/>
    </w:rPr>
  </w:style>
  <w:style w:type="paragraph" w:customStyle="1" w:styleId="ReleaseRevision">
    <w:name w:val="ReleaseRevision"/>
    <w:basedOn w:val="DocID"/>
    <w:qFormat/>
  </w:style>
  <w:style w:type="character" w:customStyle="1" w:styleId="CommentTextChar">
    <w:name w:val="Comment Text Char"/>
    <w:basedOn w:val="DefaultParagraphFont"/>
    <w:link w:val="CommentText"/>
    <w:qFormat/>
    <w:rPr>
      <w:rFonts w:asciiTheme="minorHAnsi" w:eastAsiaTheme="minorEastAsia" w:hAnsiTheme="minorHAnsi" w:cs="Arial"/>
      <w:kern w:val="2"/>
      <w:sz w:val="21"/>
      <w:szCs w:val="21"/>
    </w:rPr>
  </w:style>
  <w:style w:type="character" w:customStyle="1" w:styleId="Heading1Char">
    <w:name w:val="Heading 1 Char"/>
    <w:link w:val="Heading1"/>
    <w:qFormat/>
    <w:rPr>
      <w:rFonts w:ascii="Arial" w:eastAsia="SimHei" w:hAnsi="Arial" w:cs="Arial"/>
      <w:b/>
      <w:bCs/>
      <w:kern w:val="44"/>
      <w:sz w:val="44"/>
      <w:szCs w:val="44"/>
    </w:rPr>
  </w:style>
  <w:style w:type="paragraph" w:customStyle="1" w:styleId="BlockLabel">
    <w:name w:val="Block Label"/>
    <w:basedOn w:val="Normal"/>
    <w:qFormat/>
    <w:pPr>
      <w:numPr>
        <w:ilvl w:val="4"/>
        <w:numId w:val="3"/>
      </w:numPr>
      <w:tabs>
        <w:tab w:val="left" w:pos="420"/>
      </w:tabs>
    </w:pPr>
  </w:style>
  <w:style w:type="paragraph" w:customStyle="1" w:styleId="Step">
    <w:name w:val="Step"/>
    <w:basedOn w:val="Normal"/>
    <w:qFormat/>
    <w:pPr>
      <w:numPr>
        <w:ilvl w:val="5"/>
        <w:numId w:val="3"/>
      </w:numPr>
    </w:pPr>
    <w:rPr>
      <w:rFonts w:eastAsiaTheme="minorEastAsia"/>
    </w:rPr>
  </w:style>
  <w:style w:type="paragraph" w:customStyle="1" w:styleId="TableDescription">
    <w:name w:val="Table Description"/>
    <w:basedOn w:val="Normal"/>
    <w:qFormat/>
    <w:pPr>
      <w:numPr>
        <w:ilvl w:val="8"/>
        <w:numId w:val="4"/>
      </w:numPr>
    </w:pPr>
  </w:style>
  <w:style w:type="paragraph" w:customStyle="1" w:styleId="ItemStep">
    <w:name w:val="Item Step"/>
    <w:basedOn w:val="Normal"/>
    <w:qFormat/>
    <w:pPr>
      <w:numPr>
        <w:ilvl w:val="6"/>
        <w:numId w:val="3"/>
      </w:numPr>
      <w:tabs>
        <w:tab w:val="left" w:pos="420"/>
      </w:tabs>
    </w:pPr>
  </w:style>
  <w:style w:type="character" w:customStyle="1" w:styleId="Char">
    <w:name w:val="说明正文 Char"/>
    <w:link w:val="a2"/>
    <w:qFormat/>
    <w:rPr>
      <w:rFonts w:ascii="楷体" w:eastAsia="楷体" w:hAnsi="楷体" w:cs="楷体"/>
      <w:sz w:val="21"/>
      <w:szCs w:val="21"/>
      <w:lang w:val="en-US" w:eastAsia="zh-CN" w:bidi="ar-SA"/>
    </w:rPr>
  </w:style>
  <w:style w:type="paragraph" w:customStyle="1" w:styleId="a4">
    <w:name w:val="警告"/>
    <w:basedOn w:val="a2"/>
    <w:link w:val="Char0"/>
    <w:qFormat/>
    <w:rPr>
      <w:rFonts w:ascii="Century Gothic" w:eastAsia="YouYuan" w:hAnsi="Century Gothic" w:cs="YouYuan"/>
      <w:b/>
    </w:rPr>
  </w:style>
  <w:style w:type="character" w:customStyle="1" w:styleId="Char0">
    <w:name w:val="警告 Char"/>
    <w:link w:val="a4"/>
    <w:qFormat/>
    <w:rPr>
      <w:rFonts w:ascii="Century Gothic" w:eastAsia="YouYuan" w:hAnsi="Century Gothic" w:cs="YouYuan"/>
      <w:b/>
    </w:rPr>
  </w:style>
  <w:style w:type="paragraph" w:customStyle="1" w:styleId="-Console">
    <w:name w:val="正文-Console"/>
    <w:basedOn w:val="NormalIndent"/>
    <w:link w:val="-ConsoleChar"/>
    <w:qFormat/>
    <w:pPr>
      <w:spacing w:before="20" w:after="20"/>
    </w:pPr>
    <w:rPr>
      <w:rFonts w:ascii="Consolas" w:hAnsi="Consolas" w:cs="Consolas"/>
    </w:rPr>
  </w:style>
  <w:style w:type="paragraph" w:customStyle="1" w:styleId="-Console0">
    <w:name w:val="正文-Console灰底"/>
    <w:basedOn w:val="a"/>
    <w:qFormat/>
    <w:pPr>
      <w:pBdr>
        <w:top w:val="none" w:sz="0" w:space="1" w:color="auto"/>
        <w:left w:val="none" w:sz="0" w:space="4" w:color="auto"/>
        <w:bottom w:val="none" w:sz="0" w:space="1" w:color="auto"/>
        <w:right w:val="none" w:sz="0" w:space="4" w:color="auto"/>
      </w:pBdr>
      <w:shd w:val="clear" w:color="auto" w:fill="D8D8D8" w:themeFill="background1" w:themeFillShade="D8"/>
      <w:spacing w:line="240" w:lineRule="auto"/>
      <w:ind w:left="283" w:right="283" w:firstLineChars="50" w:firstLine="105"/>
    </w:pPr>
  </w:style>
  <w:style w:type="character" w:customStyle="1" w:styleId="-ConsoleChar">
    <w:name w:val="正文-Console Char"/>
    <w:link w:val="-Console"/>
    <w:qFormat/>
    <w:rPr>
      <w:rFonts w:ascii="Consolas" w:hAnsi="Consolas" w:cs="Consolas"/>
    </w:rPr>
  </w:style>
  <w:style w:type="paragraph" w:styleId="TOCHeading">
    <w:name w:val="TOC Heading"/>
    <w:basedOn w:val="Heading1"/>
    <w:next w:val="Normal"/>
    <w:uiPriority w:val="39"/>
    <w:unhideWhenUsed/>
    <w:qFormat/>
    <w:rsid w:val="00BC3F0F"/>
    <w:pPr>
      <w:keepLines/>
      <w:numPr>
        <w:numId w:val="0"/>
      </w:numPr>
      <w:pBdr>
        <w:top w:val="none" w:sz="0" w:space="0" w:color="auto"/>
        <w:left w:val="none" w:sz="0" w:space="0" w:color="auto"/>
        <w:bottom w:val="none" w:sz="0" w:space="0" w:color="auto"/>
        <w:right w:val="none" w:sz="0" w:space="0" w:color="auto"/>
      </w:pBdr>
      <w:tabs>
        <w:tab w:val="clear" w:pos="0"/>
        <w:tab w:val="clear" w:pos="432"/>
        <w:tab w:val="clear" w:pos="1582"/>
      </w:tabs>
      <w:topLinePunct w:val="0"/>
      <w:adjustRightInd/>
      <w:snapToGrid/>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table" w:styleId="GridTable6Colorful-Accent3">
    <w:name w:val="Grid Table 6 Colorful Accent 3"/>
    <w:basedOn w:val="TableNormal"/>
    <w:uiPriority w:val="51"/>
    <w:rsid w:val="00F246A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sky.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angqi/Library/Mobile%20Documents/com~apple~CloudDocs/Templates/Word/TestPlan%20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
    </customSectPr>
    <customSectPr>
      <sectNamePr val="扉页"/>
    </customSectPr>
    <customSectPr>
      <sectNamePr val="目录与术语"/>
    </customSectPr>
    <customSectPr>
      <sectNamePr val="正文"/>
    </customSectPr>
    <customSectPr>
      <sectNamePr val="正文"/>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DED54-F6FD-BE4D-B940-AD9400E8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 Template.dotx</Template>
  <TotalTime>3</TotalTime>
  <Pages>8</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Joachim</dc:creator>
  <cp:lastModifiedBy>Huang Joachim</cp:lastModifiedBy>
  <cp:revision>1</cp:revision>
  <dcterms:created xsi:type="dcterms:W3CDTF">2018-09-19T09:22:00Z</dcterms:created>
  <dcterms:modified xsi:type="dcterms:W3CDTF">2018-09-19T09:25:00Z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模板">
    <vt:lpwstr>基础文档模板v0.72</vt:lpwstr>
  </property>
  <property fmtid="{D5CDD505-2E9C-101B-9397-08002B2CF9AE}" pid="3" name="KSOProductBuildVer">
    <vt:lpwstr>2052-10.1.0.6749</vt:lpwstr>
  </property>
</Properties>
</file>